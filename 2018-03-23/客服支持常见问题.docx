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D06" w:rsidRPr="00760993" w:rsidRDefault="003F2D06" w:rsidP="009540DD">
      <w:pPr>
        <w:jc w:val="center"/>
        <w:rPr>
          <w:rFonts w:cs="Times New Roman"/>
          <w:b/>
          <w:bCs/>
          <w:sz w:val="28"/>
          <w:szCs w:val="28"/>
        </w:rPr>
      </w:pPr>
      <w:r w:rsidRPr="00760993">
        <w:rPr>
          <w:rFonts w:cs="宋体" w:hint="eastAsia"/>
          <w:b/>
          <w:bCs/>
          <w:sz w:val="28"/>
          <w:szCs w:val="28"/>
        </w:rPr>
        <w:t>客服支持常见问题</w:t>
      </w:r>
      <w:r>
        <w:rPr>
          <w:rFonts w:cs="宋体" w:hint="eastAsia"/>
          <w:b/>
          <w:bCs/>
          <w:sz w:val="28"/>
          <w:szCs w:val="28"/>
        </w:rPr>
        <w:t>预览</w:t>
      </w:r>
    </w:p>
    <w:p w:rsidR="003F2D06" w:rsidRDefault="003F2D06">
      <w:pPr>
        <w:rPr>
          <w:rFonts w:cs="Times New Roman"/>
        </w:rPr>
      </w:pPr>
    </w:p>
    <w:p w:rsidR="003F2D06" w:rsidRPr="005C1535" w:rsidRDefault="003F2D06">
      <w:pPr>
        <w:rPr>
          <w:rFonts w:cs="Times New Roman"/>
          <w:b/>
          <w:bCs/>
        </w:rPr>
      </w:pPr>
      <w:r w:rsidRPr="005C1535">
        <w:rPr>
          <w:b/>
          <w:bCs/>
        </w:rPr>
        <w:t>ISR-2050A</w:t>
      </w:r>
      <w:r w:rsidRPr="005C1535">
        <w:rPr>
          <w:rFonts w:cs="宋体" w:hint="eastAsia"/>
          <w:b/>
          <w:bCs/>
        </w:rPr>
        <w:t>和鑫</w:t>
      </w:r>
      <w:r w:rsidRPr="005C1535">
        <w:rPr>
          <w:b/>
          <w:bCs/>
        </w:rPr>
        <w:t>e</w:t>
      </w:r>
      <w:r w:rsidRPr="005C1535">
        <w:rPr>
          <w:rFonts w:cs="宋体" w:hint="eastAsia"/>
          <w:b/>
          <w:bCs/>
        </w:rPr>
        <w:t>评扫描阅卷流程：</w:t>
      </w:r>
    </w:p>
    <w:p w:rsidR="003F2D06" w:rsidRDefault="003F2D06" w:rsidP="009540DD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打开顶盖的按钮是需要向侧推开，而不是掰开，这样才能打开盖子；</w:t>
      </w:r>
    </w:p>
    <w:p w:rsidR="003F2D06" w:rsidRDefault="003F2D06" w:rsidP="009540DD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扫描阅读机有时候会出现连着读两张答题卡的情况，就是两张答题卡连在一起的情况，这时候是因为反搓斜面太高，压纸力度太大；</w:t>
      </w:r>
    </w:p>
    <w:p w:rsidR="003F2D06" w:rsidRDefault="003F2D06" w:rsidP="009540DD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压纸力度调节按钮（就是反搓斜面高度调节按钮）位于扫描机进纸仓正下方，根据纸厚调低调高反搓斜面；</w:t>
      </w:r>
    </w:p>
    <w:p w:rsidR="003F2D06" w:rsidRDefault="003F2D06" w:rsidP="009540DD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在</w:t>
      </w:r>
      <w:r>
        <w:t>isr scan tool</w:t>
      </w:r>
      <w:r>
        <w:rPr>
          <w:rFonts w:cs="宋体" w:hint="eastAsia"/>
        </w:rPr>
        <w:t>里有一个界面显示纸厚，如果纸厚在</w:t>
      </w:r>
      <w:r>
        <w:t>180</w:t>
      </w:r>
      <w:r>
        <w:rPr>
          <w:rFonts w:cs="宋体" w:hint="eastAsia"/>
        </w:rPr>
        <w:t>以上就会经常出现卡纸的情况，这时候需要用螺丝打开</w:t>
      </w:r>
      <w:r>
        <w:t>isr</w:t>
      </w:r>
      <w:r>
        <w:rPr>
          <w:rFonts w:cs="宋体" w:hint="eastAsia"/>
        </w:rPr>
        <w:t>侧面的盖子，将对应的四个纸厚调节，直到软件界面显示</w:t>
      </w:r>
      <w:r>
        <w:t>110</w:t>
      </w:r>
      <w:r>
        <w:rPr>
          <w:rFonts w:cs="宋体" w:hint="eastAsia"/>
        </w:rPr>
        <w:t>左右；</w:t>
      </w:r>
    </w:p>
    <w:p w:rsidR="003F2D06" w:rsidRDefault="003F2D06" w:rsidP="009540DD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如果软件的扫描界面出现报错信息，可以点击查看图像情况，也可看状态描述里的报错信息，分析原因，例如如果是定位点出错；</w:t>
      </w:r>
    </w:p>
    <w:p w:rsidR="003F2D06" w:rsidRDefault="003F2D06" w:rsidP="009540DD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图像服务器设置失败，直接原因有可能是因为服务器获取不到本机</w:t>
      </w:r>
      <w:r>
        <w:t>IP</w:t>
      </w:r>
      <w:r>
        <w:rPr>
          <w:rFonts w:cs="宋体" w:hint="eastAsia"/>
        </w:rPr>
        <w:t>，这时候需要检查联网情况，有可能是本机存在两个</w:t>
      </w:r>
      <w:r>
        <w:t>ip</w:t>
      </w:r>
      <w:r>
        <w:rPr>
          <w:rFonts w:cs="宋体" w:hint="eastAsia"/>
        </w:rPr>
        <w:t>地址，获取了其中一个错的本机</w:t>
      </w:r>
      <w:r>
        <w:t>IP</w:t>
      </w:r>
      <w:r>
        <w:rPr>
          <w:rFonts w:cs="宋体" w:hint="eastAsia"/>
        </w:rPr>
        <w:t>，这时只要将其中一个适配器设置禁止就可以了；</w:t>
      </w:r>
    </w:p>
    <w:p w:rsidR="003F2D06" w:rsidRDefault="003F2D06" w:rsidP="009540DD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启动多个评卷服务需启动多个</w:t>
      </w:r>
      <w:r>
        <w:t>tomcat,</w:t>
      </w:r>
      <w:r>
        <w:rPr>
          <w:rFonts w:cs="宋体" w:hint="eastAsia"/>
        </w:rPr>
        <w:t>即在以下设置界面设置</w:t>
      </w:r>
      <w:r>
        <w:t>maystar/school</w:t>
      </w:r>
      <w:r>
        <w:rPr>
          <w:rFonts w:cs="宋体" w:hint="eastAsia"/>
        </w:rPr>
        <w:t>里的</w:t>
      </w:r>
      <w:r>
        <w:t>tomcat8088,tomcat8089,tomcat809</w:t>
      </w:r>
      <w:r>
        <w:rPr>
          <w:rFonts w:cs="宋体" w:hint="eastAsia"/>
        </w:rPr>
        <w:t>到</w:t>
      </w:r>
      <w:r>
        <w:t>Tomcat</w:t>
      </w:r>
      <w:r>
        <w:rPr>
          <w:rFonts w:cs="宋体" w:hint="eastAsia"/>
        </w:rPr>
        <w:t>文件夹名那一栏；</w:t>
      </w:r>
      <w:r w:rsidRPr="002731F0"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i1025" type="#_x0000_t75" alt="image.png" style="width:234pt;height:282pt;visibility:visible">
            <v:imagedata r:id="rId7" o:title=""/>
          </v:shape>
        </w:pict>
      </w:r>
    </w:p>
    <w:p w:rsidR="003F2D06" w:rsidRDefault="003F2D06" w:rsidP="009540DD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如果设置了对的本机</w:t>
      </w:r>
      <w:r>
        <w:t>ip</w:t>
      </w:r>
      <w:r>
        <w:rPr>
          <w:rFonts w:cs="宋体" w:hint="eastAsia"/>
        </w:rPr>
        <w:t>地址，图像服务器还是无法启动，这时候要将共享文件夹的</w:t>
      </w:r>
      <w:r>
        <w:t>IP</w:t>
      </w:r>
      <w:r>
        <w:rPr>
          <w:rFonts w:cs="宋体" w:hint="eastAsia"/>
        </w:rPr>
        <w:t>改成本机计算机名就能启动了；</w:t>
      </w:r>
    </w:p>
    <w:p w:rsidR="003F2D06" w:rsidRDefault="003F2D06" w:rsidP="009540DD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共享文件夹创建失败，有可能是因为没有开启家庭组，最直接的原因是没有连入正确的共享网络；</w:t>
      </w:r>
    </w:p>
    <w:p w:rsidR="003F2D06" w:rsidRDefault="003F2D06" w:rsidP="009540DD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本公司答题卡正反面的定位点位置有所不同，其他公司可能会是相同的，这时候需要添加一个额外自定义的定位点去帮助机器区分正反面；</w:t>
      </w:r>
    </w:p>
    <w:p w:rsidR="003F2D06" w:rsidRDefault="003F2D06" w:rsidP="00760993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t>Isr</w:t>
      </w:r>
      <w:r>
        <w:rPr>
          <w:rFonts w:cs="宋体" w:hint="eastAsia"/>
        </w:rPr>
        <w:t>机器正面的轮子可以调节搓纸轮高低；</w:t>
      </w:r>
    </w:p>
    <w:p w:rsidR="003F2D06" w:rsidRDefault="003F2D06" w:rsidP="00760993">
      <w:pPr>
        <w:pStyle w:val="ListParagraph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客户来电话通常是在上班开始的时候或者下班的时候打来；</w:t>
      </w:r>
    </w:p>
    <w:p w:rsidR="003F2D06" w:rsidRDefault="003F2D06" w:rsidP="005C1535">
      <w:pPr>
        <w:pStyle w:val="ListParagraph"/>
        <w:ind w:firstLineChars="0" w:firstLine="0"/>
        <w:rPr>
          <w:rFonts w:cs="Times New Roman"/>
        </w:rPr>
      </w:pPr>
    </w:p>
    <w:p w:rsidR="003F2D06" w:rsidRDefault="003F2D06" w:rsidP="00120FB8">
      <w:pPr>
        <w:pStyle w:val="ListParagraph"/>
        <w:ind w:firstLineChars="0" w:firstLine="0"/>
        <w:rPr>
          <w:rFonts w:cs="Times New Roman"/>
        </w:rPr>
      </w:pPr>
    </w:p>
    <w:p w:rsidR="003F2D06" w:rsidRDefault="003F2D06" w:rsidP="00120FB8">
      <w:pPr>
        <w:pStyle w:val="ListParagraph"/>
        <w:ind w:firstLineChars="0" w:firstLine="0"/>
        <w:rPr>
          <w:rFonts w:cs="Times New Roman"/>
        </w:rPr>
      </w:pPr>
    </w:p>
    <w:p w:rsidR="003F2D06" w:rsidRDefault="003F2D06" w:rsidP="00120FB8">
      <w:pPr>
        <w:pStyle w:val="ListParagraph"/>
        <w:ind w:firstLineChars="0" w:firstLine="0"/>
        <w:rPr>
          <w:rFonts w:cs="Times New Roman"/>
        </w:rPr>
      </w:pPr>
    </w:p>
    <w:p w:rsidR="003F2D06" w:rsidRPr="005C1535" w:rsidRDefault="003F2D06" w:rsidP="00120FB8">
      <w:pPr>
        <w:pStyle w:val="ListParagraph"/>
        <w:ind w:firstLineChars="0" w:firstLine="0"/>
        <w:rPr>
          <w:rFonts w:cs="Times New Roman"/>
          <w:b/>
          <w:bCs/>
        </w:rPr>
      </w:pPr>
      <w:r w:rsidRPr="005C1535">
        <w:rPr>
          <w:rFonts w:cs="宋体" w:hint="eastAsia"/>
          <w:b/>
          <w:bCs/>
        </w:rPr>
        <w:t>条形码使用注意事项：</w:t>
      </w:r>
    </w:p>
    <w:p w:rsidR="003F2D06" w:rsidRDefault="003F2D06" w:rsidP="00120FB8">
      <w:pPr>
        <w:pStyle w:val="ListParagraph"/>
        <w:numPr>
          <w:ilvl w:val="3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条形码出现黑痕是因为碳带的黑纸有皱纹；</w:t>
      </w:r>
    </w:p>
    <w:p w:rsidR="003F2D06" w:rsidRPr="005C1535" w:rsidRDefault="003F2D06" w:rsidP="005C1535">
      <w:pPr>
        <w:pStyle w:val="ListParagraph"/>
        <w:numPr>
          <w:ilvl w:val="3"/>
          <w:numId w:val="1"/>
        </w:numPr>
        <w:ind w:firstLineChars="0"/>
        <w:rPr>
          <w:rFonts w:cs="Times New Roman"/>
        </w:rPr>
      </w:pPr>
      <w:r>
        <w:rPr>
          <w:rFonts w:cs="宋体" w:hint="eastAsia"/>
        </w:rPr>
        <w:t>考场地址名字太长会出现名字不能显示在一个标签内；</w:t>
      </w:r>
    </w:p>
    <w:p w:rsidR="003F2D06" w:rsidRDefault="003F2D06" w:rsidP="005C1535">
      <w:pPr>
        <w:pStyle w:val="ListParagraph"/>
        <w:ind w:firstLineChars="0" w:firstLine="0"/>
        <w:rPr>
          <w:rFonts w:cs="Times New Roman"/>
        </w:rPr>
      </w:pPr>
    </w:p>
    <w:p w:rsidR="003F2D06" w:rsidRDefault="003F2D06" w:rsidP="005C1535">
      <w:pPr>
        <w:pStyle w:val="ListParagraph"/>
        <w:ind w:firstLineChars="0" w:firstLine="0"/>
        <w:rPr>
          <w:rFonts w:cs="Times New Roman"/>
        </w:rPr>
      </w:pPr>
    </w:p>
    <w:p w:rsidR="003F2D06" w:rsidRDefault="003F2D06" w:rsidP="005C1535">
      <w:pPr>
        <w:pStyle w:val="ListParagraph"/>
        <w:ind w:firstLineChars="0" w:firstLine="0"/>
        <w:rPr>
          <w:rFonts w:cs="Times New Roman"/>
        </w:rPr>
      </w:pPr>
    </w:p>
    <w:p w:rsidR="003F2D06" w:rsidRDefault="003F2D06" w:rsidP="005C1535">
      <w:pPr>
        <w:pStyle w:val="ListParagraph"/>
        <w:ind w:firstLineChars="0" w:firstLine="0"/>
        <w:rPr>
          <w:rFonts w:cs="Times New Roman"/>
        </w:rPr>
      </w:pPr>
    </w:p>
    <w:p w:rsidR="003F2D06" w:rsidRPr="005C1535" w:rsidRDefault="003F2D06" w:rsidP="005C1535">
      <w:pPr>
        <w:pStyle w:val="ListParagraph"/>
        <w:ind w:firstLineChars="0" w:firstLine="0"/>
        <w:rPr>
          <w:rFonts w:cs="Times New Roman"/>
          <w:b/>
          <w:bCs/>
        </w:rPr>
      </w:pPr>
      <w:r w:rsidRPr="005C1535">
        <w:rPr>
          <w:rFonts w:cs="宋体" w:hint="eastAsia"/>
          <w:b/>
          <w:bCs/>
        </w:rPr>
        <w:t>公司座机电话使用注意事项：</w:t>
      </w:r>
    </w:p>
    <w:p w:rsidR="003F2D06" w:rsidRDefault="003F2D06" w:rsidP="00120FB8">
      <w:pPr>
        <w:rPr>
          <w:rFonts w:cs="Times New Roman"/>
        </w:rPr>
      </w:pPr>
      <w:r>
        <w:rPr>
          <w:rFonts w:cs="宋体" w:hint="eastAsia"/>
        </w:rPr>
        <w:t>想打公司的某个电话找人，直接拿起电话打分机号就可以了；</w:t>
      </w:r>
    </w:p>
    <w:p w:rsidR="003F2D06" w:rsidRPr="0000432F" w:rsidRDefault="003F2D06" w:rsidP="00760993">
      <w:pPr>
        <w:rPr>
          <w:rFonts w:cs="Times New Roman"/>
        </w:rPr>
      </w:pPr>
    </w:p>
    <w:p w:rsidR="003F2D06" w:rsidRDefault="003F2D06" w:rsidP="00760993">
      <w:pPr>
        <w:rPr>
          <w:rFonts w:cs="Times New Roman"/>
        </w:rPr>
      </w:pPr>
    </w:p>
    <w:p w:rsidR="003F2D06" w:rsidRDefault="003F2D06" w:rsidP="00760993">
      <w:pPr>
        <w:rPr>
          <w:rFonts w:cs="Times New Roman"/>
        </w:rPr>
      </w:pPr>
    </w:p>
    <w:p w:rsidR="003F2D06" w:rsidRDefault="003F2D06" w:rsidP="00760993">
      <w:pPr>
        <w:rPr>
          <w:rFonts w:cs="Times New Roman"/>
        </w:rPr>
      </w:pPr>
    </w:p>
    <w:p w:rsidR="003F2D06" w:rsidRDefault="003F2D06" w:rsidP="00760993">
      <w:pPr>
        <w:rPr>
          <w:rFonts w:cs="Times New Roman"/>
        </w:rPr>
      </w:pPr>
    </w:p>
    <w:sectPr w:rsidR="003F2D06" w:rsidSect="0032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D06" w:rsidRDefault="003F2D06" w:rsidP="00CA532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3F2D06" w:rsidRDefault="003F2D06" w:rsidP="00CA532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D06" w:rsidRDefault="003F2D06" w:rsidP="00CA532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3F2D06" w:rsidRDefault="003F2D06" w:rsidP="00CA532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76468"/>
    <w:multiLevelType w:val="hybridMultilevel"/>
    <w:tmpl w:val="AA284124"/>
    <w:lvl w:ilvl="0" w:tplc="DF4E4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2043"/>
    <w:rsid w:val="000039A5"/>
    <w:rsid w:val="0000432F"/>
    <w:rsid w:val="00067ACE"/>
    <w:rsid w:val="00084761"/>
    <w:rsid w:val="000E2993"/>
    <w:rsid w:val="000E570E"/>
    <w:rsid w:val="000F3062"/>
    <w:rsid w:val="00120FB8"/>
    <w:rsid w:val="00122704"/>
    <w:rsid w:val="0015419D"/>
    <w:rsid w:val="00182E89"/>
    <w:rsid w:val="00206B3F"/>
    <w:rsid w:val="00231CE9"/>
    <w:rsid w:val="00237E37"/>
    <w:rsid w:val="00254448"/>
    <w:rsid w:val="002731F0"/>
    <w:rsid w:val="002A5748"/>
    <w:rsid w:val="002D2149"/>
    <w:rsid w:val="002F5718"/>
    <w:rsid w:val="003001AF"/>
    <w:rsid w:val="003242F8"/>
    <w:rsid w:val="003276B9"/>
    <w:rsid w:val="00370E5B"/>
    <w:rsid w:val="003F2D06"/>
    <w:rsid w:val="004625F8"/>
    <w:rsid w:val="004632C9"/>
    <w:rsid w:val="00480BE5"/>
    <w:rsid w:val="004D723B"/>
    <w:rsid w:val="00513D49"/>
    <w:rsid w:val="00547CE8"/>
    <w:rsid w:val="00574304"/>
    <w:rsid w:val="005961FA"/>
    <w:rsid w:val="005C1535"/>
    <w:rsid w:val="005E0F13"/>
    <w:rsid w:val="005F75CF"/>
    <w:rsid w:val="005F7AA3"/>
    <w:rsid w:val="00654943"/>
    <w:rsid w:val="00664869"/>
    <w:rsid w:val="006A32E3"/>
    <w:rsid w:val="006B337C"/>
    <w:rsid w:val="006D5F55"/>
    <w:rsid w:val="006E4D18"/>
    <w:rsid w:val="00741CE6"/>
    <w:rsid w:val="00760993"/>
    <w:rsid w:val="00790AA4"/>
    <w:rsid w:val="007C33A1"/>
    <w:rsid w:val="007C70AD"/>
    <w:rsid w:val="00807369"/>
    <w:rsid w:val="008177A5"/>
    <w:rsid w:val="00886505"/>
    <w:rsid w:val="008E6FB6"/>
    <w:rsid w:val="0091237C"/>
    <w:rsid w:val="0092753F"/>
    <w:rsid w:val="009540DD"/>
    <w:rsid w:val="00962DDA"/>
    <w:rsid w:val="00984788"/>
    <w:rsid w:val="00A1005E"/>
    <w:rsid w:val="00A14A41"/>
    <w:rsid w:val="00A1756D"/>
    <w:rsid w:val="00A5453F"/>
    <w:rsid w:val="00AD4E44"/>
    <w:rsid w:val="00B24B41"/>
    <w:rsid w:val="00B2700D"/>
    <w:rsid w:val="00B40103"/>
    <w:rsid w:val="00B53FD2"/>
    <w:rsid w:val="00B65924"/>
    <w:rsid w:val="00B852A0"/>
    <w:rsid w:val="00B9409A"/>
    <w:rsid w:val="00C3012E"/>
    <w:rsid w:val="00C84723"/>
    <w:rsid w:val="00CA5322"/>
    <w:rsid w:val="00CC5FCD"/>
    <w:rsid w:val="00CD1F5B"/>
    <w:rsid w:val="00CE7745"/>
    <w:rsid w:val="00DA435D"/>
    <w:rsid w:val="00DD2BBB"/>
    <w:rsid w:val="00DF2043"/>
    <w:rsid w:val="00E16E22"/>
    <w:rsid w:val="00E36D52"/>
    <w:rsid w:val="00E43CC8"/>
    <w:rsid w:val="00E84D98"/>
    <w:rsid w:val="00E85CFD"/>
    <w:rsid w:val="00EE752A"/>
    <w:rsid w:val="00EF620A"/>
    <w:rsid w:val="00F4442C"/>
    <w:rsid w:val="00F8434C"/>
    <w:rsid w:val="00F92E6A"/>
    <w:rsid w:val="00FB2FA3"/>
    <w:rsid w:val="00FC1DF3"/>
    <w:rsid w:val="00FF5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6B9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540D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E16E2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16E22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CA5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A532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A5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53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2715</TotalTime>
  <Pages>2</Pages>
  <Words>123</Words>
  <Characters>706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LIUJIAMING</dc:creator>
  <cp:keywords/>
  <dc:description/>
  <cp:lastModifiedBy>LIUJIAMING</cp:lastModifiedBy>
  <cp:revision>5</cp:revision>
  <dcterms:created xsi:type="dcterms:W3CDTF">2018-03-21T06:05:00Z</dcterms:created>
  <dcterms:modified xsi:type="dcterms:W3CDTF">2018-04-24T03:32:00Z</dcterms:modified>
</cp:coreProperties>
</file>