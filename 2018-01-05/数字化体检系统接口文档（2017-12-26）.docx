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jc w:val="center"/>
        <w:rPr>
          <w:rFonts w:ascii="宋体" w:cs="Times New Roman"/>
          <w:sz w:val="72"/>
          <w:szCs w:val="72"/>
        </w:rPr>
      </w:pPr>
      <w:r>
        <w:rPr>
          <w:rFonts w:hint="eastAsia" w:ascii="宋体" w:hAnsi="宋体" w:cs="宋体"/>
          <w:sz w:val="72"/>
          <w:szCs w:val="72"/>
        </w:rPr>
        <w:t>数字化体检系统接口</w:t>
      </w:r>
    </w:p>
    <w:p>
      <w:pPr>
        <w:jc w:val="center"/>
        <w:rPr>
          <w:rFonts w:ascii="宋体" w:cs="Times New Roman"/>
          <w:sz w:val="72"/>
          <w:szCs w:val="72"/>
        </w:rPr>
      </w:pPr>
      <w:r>
        <w:rPr>
          <w:rFonts w:ascii="宋体" w:hAnsi="宋体" w:cs="宋体"/>
          <w:sz w:val="72"/>
          <w:szCs w:val="72"/>
        </w:rPr>
        <w:t>V1</w:t>
      </w:r>
      <w:r>
        <w:rPr>
          <w:rFonts w:ascii="宋体" w:cs="宋体"/>
          <w:sz w:val="72"/>
          <w:szCs w:val="72"/>
        </w:rPr>
        <w:t>.0</w:t>
      </w: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宋体" w:cs="Times New Roman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>目录</w:t>
      </w:r>
    </w:p>
    <w:p>
      <w:pPr>
        <w:pStyle w:val="10"/>
        <w:tabs>
          <w:tab w:val="right" w:leader="dot" w:pos="8296"/>
        </w:tabs>
        <w:rPr>
          <w:rFonts w:ascii="Times New Roman" w:hAnsi="Times New Roman" w:cs="Times New Roma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"_Toc502061518" </w:instrText>
      </w:r>
      <w:r>
        <w:fldChar w:fldCharType="separate"/>
      </w:r>
      <w:r>
        <w:rPr>
          <w:rStyle w:val="16"/>
          <w:rFonts w:hint="eastAsia" w:cs="宋体"/>
        </w:rPr>
        <w:t>一、前言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"_Toc502061519" </w:instrText>
      </w:r>
      <w:r>
        <w:fldChar w:fldCharType="separate"/>
      </w:r>
      <w:r>
        <w:rPr>
          <w:rStyle w:val="16"/>
          <w:rFonts w:hint="eastAsia" w:cs="宋体"/>
        </w:rPr>
        <w:t>二、流程描述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"_Toc502061520" </w:instrText>
      </w:r>
      <w:r>
        <w:fldChar w:fldCharType="separate"/>
      </w:r>
      <w:r>
        <w:rPr>
          <w:rStyle w:val="16"/>
          <w:rFonts w:hint="eastAsia" w:cs="宋体"/>
        </w:rPr>
        <w:t>三、数据接口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"_Toc502061521" </w:instrText>
      </w:r>
      <w:r>
        <w:fldChar w:fldCharType="separate"/>
      </w:r>
      <w:r>
        <w:rPr>
          <w:rStyle w:val="16"/>
          <w:rFonts w:ascii="宋体" w:hAnsi="宋体" w:cs="宋体"/>
        </w:rPr>
        <w:t>1</w:t>
      </w:r>
      <w:r>
        <w:rPr>
          <w:rStyle w:val="16"/>
          <w:rFonts w:hint="eastAsia" w:ascii="宋体" w:hAnsi="宋体" w:cs="宋体"/>
        </w:rPr>
        <w:t>、登录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"_Toc502061522" </w:instrText>
      </w:r>
      <w:r>
        <w:fldChar w:fldCharType="separate"/>
      </w:r>
      <w:r>
        <w:rPr>
          <w:rStyle w:val="16"/>
          <w:rFonts w:ascii="宋体" w:hAnsi="宋体" w:cs="宋体"/>
        </w:rPr>
        <w:t>2</w:t>
      </w:r>
      <w:r>
        <w:rPr>
          <w:rStyle w:val="16"/>
          <w:rFonts w:hint="eastAsia" w:ascii="宋体" w:hAnsi="宋体" w:cs="宋体"/>
        </w:rPr>
        <w:t>、查询用户信息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"_Toc502061523" </w:instrText>
      </w:r>
      <w:r>
        <w:fldChar w:fldCharType="separate"/>
      </w:r>
      <w:r>
        <w:rPr>
          <w:rStyle w:val="16"/>
          <w:rFonts w:ascii="宋体" w:hAnsi="宋体" w:cs="宋体"/>
        </w:rPr>
        <w:t>3</w:t>
      </w:r>
      <w:r>
        <w:rPr>
          <w:rStyle w:val="16"/>
          <w:rFonts w:hint="eastAsia" w:ascii="宋体" w:hAnsi="宋体" w:cs="宋体"/>
        </w:rPr>
        <w:t>、下载考生数据（增量）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"_Toc502061524" </w:instrText>
      </w:r>
      <w:r>
        <w:fldChar w:fldCharType="separate"/>
      </w:r>
      <w:r>
        <w:rPr>
          <w:rStyle w:val="16"/>
          <w:rFonts w:ascii="宋体" w:hAnsi="宋体" w:cs="宋体"/>
        </w:rPr>
        <w:t>4</w:t>
      </w:r>
      <w:r>
        <w:rPr>
          <w:rStyle w:val="16"/>
          <w:rFonts w:hint="eastAsia" w:ascii="宋体" w:hAnsi="宋体" w:cs="宋体"/>
        </w:rPr>
        <w:t>、查询用户权限信息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"_Toc502061525" </w:instrText>
      </w:r>
      <w:r>
        <w:fldChar w:fldCharType="separate"/>
      </w:r>
      <w:r>
        <w:rPr>
          <w:rStyle w:val="16"/>
          <w:rFonts w:ascii="宋体" w:hAnsi="宋体" w:cs="宋体"/>
        </w:rPr>
        <w:t>5</w:t>
      </w:r>
      <w:r>
        <w:rPr>
          <w:rStyle w:val="16"/>
          <w:rFonts w:hint="eastAsia" w:ascii="宋体" w:hAnsi="宋体" w:cs="宋体"/>
        </w:rPr>
        <w:t>、查询疾病配置信息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"_Toc502061526" </w:instrText>
      </w:r>
      <w:r>
        <w:fldChar w:fldCharType="separate"/>
      </w:r>
      <w:r>
        <w:rPr>
          <w:rStyle w:val="16"/>
          <w:rFonts w:ascii="宋体" w:hAnsi="宋体" w:cs="宋体"/>
        </w:rPr>
        <w:t>6</w:t>
      </w:r>
      <w:r>
        <w:rPr>
          <w:rStyle w:val="16"/>
          <w:rFonts w:hint="eastAsia" w:ascii="宋体" w:hAnsi="宋体" w:cs="宋体"/>
        </w:rPr>
        <w:t>、查询眼科视力配置信息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"_Toc502061527" </w:instrText>
      </w:r>
      <w:r>
        <w:fldChar w:fldCharType="separate"/>
      </w:r>
      <w:r>
        <w:rPr>
          <w:rStyle w:val="16"/>
          <w:rFonts w:ascii="宋体" w:hAnsi="宋体" w:cs="宋体"/>
        </w:rPr>
        <w:t>7</w:t>
      </w:r>
      <w:r>
        <w:rPr>
          <w:rStyle w:val="16"/>
          <w:rFonts w:hint="eastAsia" w:ascii="宋体" w:hAnsi="宋体" w:cs="宋体"/>
        </w:rPr>
        <w:t>、查询考生信息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ind w:left="3168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"_Toc502061528" </w:instrText>
      </w:r>
      <w:r>
        <w:fldChar w:fldCharType="separate"/>
      </w:r>
      <w:r>
        <w:rPr>
          <w:rStyle w:val="16"/>
          <w:rFonts w:ascii="宋体" w:hAnsi="宋体" w:cs="宋体"/>
        </w:rPr>
        <w:t>8</w:t>
      </w:r>
      <w:r>
        <w:rPr>
          <w:rStyle w:val="16"/>
          <w:rFonts w:hint="eastAsia" w:ascii="宋体" w:hAnsi="宋体" w:cs="宋体"/>
        </w:rPr>
        <w:t>、上传体检数据</w:t>
      </w:r>
      <w:r>
        <w:rPr>
          <w:rFonts w:cs="Times New Roman"/>
        </w:rPr>
        <w:tab/>
      </w:r>
      <w:r>
        <w:fldChar w:fldCharType="begin"/>
      </w:r>
      <w:r>
        <w:instrText xml:space="preserve"> PAGEREF _Toc502061528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spacing w:line="360" w:lineRule="auto"/>
        <w:rPr>
          <w:rFonts w:cs="Times New Roman"/>
        </w:rPr>
      </w:pPr>
      <w:r>
        <w:fldChar w:fldCharType="end"/>
      </w: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widowControl/>
        <w:spacing w:line="360" w:lineRule="auto"/>
        <w:jc w:val="left"/>
        <w:rPr>
          <w:rFonts w:cs="Times New Roman"/>
          <w:kern w:val="44"/>
          <w:sz w:val="44"/>
          <w:szCs w:val="44"/>
        </w:rPr>
      </w:pPr>
    </w:p>
    <w:p>
      <w:pPr>
        <w:pStyle w:val="2"/>
        <w:rPr>
          <w:rFonts w:cs="Times New Roman"/>
          <w:sz w:val="32"/>
          <w:szCs w:val="32"/>
        </w:rPr>
      </w:pPr>
      <w:bookmarkStart w:id="0" w:name="_Toc502061518"/>
      <w:r>
        <w:rPr>
          <w:rFonts w:hint="eastAsia" w:cs="宋体"/>
          <w:sz w:val="32"/>
          <w:szCs w:val="32"/>
        </w:rPr>
        <w:t>一、前言</w:t>
      </w:r>
      <w:bookmarkEnd w:id="0"/>
    </w:p>
    <w:p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hint="eastAsia" w:cs="宋体"/>
          <w:sz w:val="24"/>
          <w:szCs w:val="24"/>
        </w:rPr>
        <w:t>数字化体检系统用于采集学生的体检结果数据，客户端分为网页版、单机版和移动版，用户可以通过</w:t>
      </w:r>
      <w:r>
        <w:rPr>
          <w:sz w:val="24"/>
          <w:szCs w:val="24"/>
        </w:rPr>
        <w:t>PC</w:t>
      </w:r>
      <w:r>
        <w:rPr>
          <w:rFonts w:hint="eastAsia" w:cs="宋体"/>
          <w:sz w:val="24"/>
          <w:szCs w:val="24"/>
        </w:rPr>
        <w:t>机或移动终端设备完成体检数据的录入，本接口文档适用于所有类型客户端的开发和使用。</w:t>
      </w:r>
    </w:p>
    <w:p>
      <w:pPr>
        <w:pStyle w:val="2"/>
        <w:rPr>
          <w:rFonts w:cs="Times New Roman"/>
          <w:sz w:val="32"/>
          <w:szCs w:val="32"/>
        </w:rPr>
      </w:pPr>
      <w:bookmarkStart w:id="1" w:name="_Toc502061519"/>
      <w:r>
        <w:rPr>
          <w:rFonts w:hint="eastAsia" w:cs="宋体"/>
          <w:sz w:val="32"/>
          <w:szCs w:val="32"/>
        </w:rPr>
        <w:t>二、流程描述</w:t>
      </w:r>
      <w:bookmarkEnd w:id="1"/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cs="宋体"/>
          <w:sz w:val="24"/>
          <w:szCs w:val="24"/>
        </w:rPr>
        <w:t>第一步，客户端安装完成后，通过用户名和密码进行登录，登录成功后，后台服务返回给客户端一个用户秘钥</w:t>
      </w:r>
      <w:r>
        <w:rPr>
          <w:rFonts w:ascii="宋体" w:hAnsi="宋体" w:cs="宋体"/>
          <w:sz w:val="24"/>
          <w:szCs w:val="24"/>
        </w:rPr>
        <w:t>token</w:t>
      </w:r>
      <w:r>
        <w:rPr>
          <w:rFonts w:hint="eastAsia" w:cs="宋体"/>
          <w:sz w:val="24"/>
          <w:szCs w:val="24"/>
        </w:rPr>
        <w:t>，后面所有的接口访问都要传递这个参数。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第二步，获取该登录用户的详细信息。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第三步，查询该登录用户的权限信息，包括体检的科室和项目数据，客户端根据这些信息生成体检录入的界面。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第四步，查询疾病配置信息和眼科视力视力配置信息，客户端根据这些数据完成界面数据的校验。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第五步，对于单机版和移动版客户端，需要下载参加体检的考生数据，这里提供的是增量下载，下载下来的考生数据存入客户端，在无网络的情况下使用。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有网络的情况，直接根据输入的考生号查询考生的基本信息和照片。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第六步，录入体检数据，保存本地的同时上传到服务器。</w:t>
      </w:r>
    </w:p>
    <w:p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hint="eastAsia" w:cs="宋体"/>
          <w:sz w:val="24"/>
          <w:szCs w:val="24"/>
        </w:rPr>
        <w:t>第七步，在无网络的情况下录入的数据，需要连网后批量上传。</w:t>
      </w:r>
    </w:p>
    <w:p>
      <w:pPr>
        <w:pStyle w:val="2"/>
        <w:rPr>
          <w:rFonts w:cs="Times New Roman"/>
          <w:sz w:val="32"/>
          <w:szCs w:val="32"/>
        </w:rPr>
      </w:pPr>
      <w:bookmarkStart w:id="2" w:name="_Toc502061520"/>
      <w:r>
        <w:rPr>
          <w:rFonts w:hint="eastAsia" w:cs="宋体"/>
          <w:sz w:val="32"/>
          <w:szCs w:val="32"/>
        </w:rPr>
        <w:t>三、数据接口</w:t>
      </w:r>
      <w:bookmarkEnd w:id="2"/>
    </w:p>
    <w:p>
      <w:pPr>
        <w:spacing w:line="360" w:lineRule="auto"/>
        <w:rPr>
          <w:rFonts w:ascii="宋体" w:hAnsi="宋体" w:cs="宋体"/>
          <w:sz w:val="30"/>
          <w:szCs w:val="30"/>
        </w:rPr>
      </w:pPr>
      <w:r>
        <w:rPr>
          <w:rFonts w:cs="Times New Roman"/>
        </w:rPr>
        <w:tab/>
      </w:r>
      <w:r>
        <w:rPr>
          <w:rFonts w:hint="eastAsia" w:cs="宋体"/>
          <w:sz w:val="24"/>
          <w:szCs w:val="24"/>
        </w:rPr>
        <w:t>系统以</w:t>
      </w:r>
      <w:r>
        <w:rPr>
          <w:sz w:val="24"/>
          <w:szCs w:val="24"/>
        </w:rPr>
        <w:t>JSON</w:t>
      </w:r>
      <w:r>
        <w:rPr>
          <w:rFonts w:hint="eastAsia" w:cs="宋体"/>
          <w:sz w:val="24"/>
          <w:szCs w:val="24"/>
        </w:rPr>
        <w:t>字符串格</w:t>
      </w:r>
      <w:bookmarkStart w:id="15" w:name="_GoBack"/>
      <w:bookmarkEnd w:id="15"/>
      <w:r>
        <w:rPr>
          <w:rFonts w:hint="eastAsia" w:cs="宋体"/>
          <w:sz w:val="24"/>
          <w:szCs w:val="24"/>
        </w:rPr>
        <w:t>式传输数据，编码统一为</w:t>
      </w:r>
      <w:r>
        <w:rPr>
          <w:sz w:val="24"/>
          <w:szCs w:val="24"/>
        </w:rPr>
        <w:t>utf-8</w:t>
      </w:r>
      <w:r>
        <w:rPr>
          <w:rFonts w:hint="eastAsia" w:cs="宋体"/>
          <w:sz w:val="24"/>
          <w:szCs w:val="24"/>
        </w:rPr>
        <w:t>，参数和返回值本质上都是结构化的字符串，以下为每个接口需要提供的详细信息。</w:t>
      </w:r>
      <w:bookmarkStart w:id="3" w:name="_Toc502061521"/>
    </w:p>
    <w:p>
      <w:pPr>
        <w:pStyle w:val="3"/>
        <w:rPr>
          <w:rFonts w:ascii="宋体" w:cs="Times New Roman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1</w:t>
      </w:r>
      <w:r>
        <w:rPr>
          <w:rFonts w:hint="eastAsia" w:ascii="宋体" w:hAnsi="宋体" w:cs="宋体"/>
          <w:sz w:val="30"/>
          <w:szCs w:val="30"/>
        </w:rPr>
        <w:t>、登录</w:t>
      </w:r>
      <w:bookmarkEnd w:id="3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本接口提供客户端用户登录的功能。</w:t>
      </w:r>
    </w:p>
    <w:tbl>
      <w:tblPr>
        <w:tblStyle w:val="17"/>
        <w:tblW w:w="11055" w:type="dxa"/>
        <w:tblInd w:w="-12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bookmarkStart w:id="4" w:name="OLE_LINK1"/>
            <w:r>
              <w:rPr>
                <w:rFonts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instrText xml:space="preserve"> HYPERLINK "http://10.1.1.194:8080/maystar_tj/services/servicesEnter.html" </w:instrTex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  <w:bookmarkEnd w:id="4"/>
            <w:r>
              <w:rPr>
                <w:rFonts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bookmarkStart w:id="5" w:name="OLE_LINK4"/>
            <w:r>
              <w:rPr>
                <w:rFonts w:hint="eastAsia" w:ascii="微软雅黑" w:hAnsi="微软雅黑" w:eastAsia="微软雅黑"/>
                <w:color w:val="004080"/>
                <w:sz w:val="24"/>
                <w:lang w:val="zh-CN"/>
              </w:rPr>
              <w:t>http://123.56.232.141:8082/maystar_tj/services/servicesEnter.html</w:t>
            </w:r>
            <w:bookmarkEnd w:id="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bookmarkStart w:id="6" w:name="OLE_LINK3"/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"method":"login",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"params":{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"userid":"admin",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lisi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id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"password":"E10ADC3949BA59ABBE56E057F20F883E"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,“000000”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},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密码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明文密码需要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加密（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16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进制）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"config":{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"sblx":"andriod",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设备类型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"version":"1",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版本号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"stutime":"yyyy-MM-dd HH:mm:ss"} 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上次获取导入的学生时间最大值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初次为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 xml:space="preserve">0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  <w:bookmarkEnd w:id="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格式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password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明文密码需要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加密（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进制）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config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格式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sblx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设备类型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Android / iOS / Pc / Web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不区分大小写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version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版本号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stutime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上次获取导入的学生时间最大值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初次为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0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时间格式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24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小时制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yyyy-MM-dd HH:mm:ss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"stutime":0 ,"flag":"1","msg":"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","token":"ABCD"}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9075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stutime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后台查询的学生最大导入时间，可以根据其来判断是否要下载新的考生数据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7" w:name="_Toc502061522"/>
      <w:r>
        <w:rPr>
          <w:rFonts w:ascii="宋体" w:hAnsi="宋体" w:cs="宋体"/>
          <w:sz w:val="30"/>
          <w:szCs w:val="30"/>
        </w:rPr>
        <w:t>2</w:t>
      </w:r>
      <w:r>
        <w:rPr>
          <w:rFonts w:hint="eastAsia" w:ascii="宋体" w:hAnsi="宋体" w:cs="宋体"/>
          <w:sz w:val="30"/>
          <w:szCs w:val="30"/>
        </w:rPr>
        <w:t>、查询用户信息</w:t>
      </w:r>
      <w:bookmarkEnd w:id="7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本接口提供查询登录用户具体信息的功能。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"method":"getinfo",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"params":{"userid":"admin",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"token":"ABCD"}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"data":{"userid":"admin","username":"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教师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","tjddm":"230101","tjdmc":"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北京一中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username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用户名称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tjddm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用户身所在体检点代码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tjdmc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体检点名称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8" w:name="_Toc502061523"/>
      <w:r>
        <w:rPr>
          <w:rFonts w:ascii="宋体" w:hAnsi="宋体" w:cs="宋体"/>
          <w:sz w:val="30"/>
          <w:szCs w:val="30"/>
        </w:rPr>
        <w:t>3</w:t>
      </w:r>
      <w:r>
        <w:rPr>
          <w:rFonts w:hint="eastAsia" w:ascii="宋体" w:hAnsi="宋体" w:cs="宋体"/>
          <w:sz w:val="30"/>
          <w:szCs w:val="30"/>
        </w:rPr>
        <w:t>、修改用户信息</w:t>
      </w:r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本接口提供修改登录用户信息的功能，包括密码、姓名、身份证号和手机号等。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"method":"modifyinfo","params":{"userid":"admin","password":"E10ADC3949BA59ABBE56E057F20F883E",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"username":"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教师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","idcard":"220223198204200633",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"phone":"13112341234","work":"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人民医院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"token":"ABCD"}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password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密码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明文密码需要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加密（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进制）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username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用户名称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idcard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身份证号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phone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手机号码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work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工作单位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4</w:t>
      </w:r>
      <w:r>
        <w:rPr>
          <w:rFonts w:hint="eastAsia" w:ascii="宋体" w:hAnsi="宋体" w:cs="宋体"/>
          <w:sz w:val="30"/>
          <w:szCs w:val="30"/>
        </w:rPr>
        <w:t>、下载考生数据（增量）</w:t>
      </w:r>
      <w:bookmarkEnd w:id="8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本接口提供批量下载参加体检考生数据的功能，根据用户的权限下载对应的考生基本信息，增量下载。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"method":"studownload","params":{"userid":"admin"," tjddm":"230101"," stutime":"2017-12-07 15:11:11",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id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tjddm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体检点代码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stutime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上次获取导入的学生时间最大值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（例如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2017-11-09 00:28:01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 data ":[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"ksh":"12345678"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,"xm":"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姓名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"xb":"",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"sfzh":"370785190000",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"qxdm":"230101",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"xxdm":"23010101",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"xxmc":"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北京一中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"pic":"12345678.jpg",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  <w:highlight w:val="white"/>
              </w:rPr>
              <w:t>inserttime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":"2017-12-26 14:06:01"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"ksh":"12345679","xm":"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姓名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2"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"xb":"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"sfzh":"370785190000",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"qxdm":"230101",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"xxdm":"23010101",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"xxmc":"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北京一中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"pic":"12345678.jpg",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  <w:highlight w:val="white"/>
              </w:rPr>
              <w:t>inserttime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":"2017-12-26 14:06:01"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,......],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"stutime":"2017-12-26 14:00:00","flag":"1","msg":"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stutime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后台查询的学生最大导入时间，可以根据其来判断是否要下载新的考生数据，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时间格式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24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小时制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  <w:szCs w:val="24"/>
              </w:rPr>
              <w:t>yyyy-MM-dd HH:mm:ss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list(Json)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ksh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考生号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姓名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性别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sfzh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18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身份证号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qxdm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区县代码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xxdm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学校代码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xxmc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学校名称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pic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头像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url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inserttime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插入时间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9" w:name="_Toc502061524"/>
      <w:r>
        <w:rPr>
          <w:rFonts w:ascii="宋体" w:hAnsi="宋体" w:cs="宋体"/>
          <w:sz w:val="30"/>
          <w:szCs w:val="30"/>
        </w:rPr>
        <w:t>5</w:t>
      </w:r>
      <w:r>
        <w:rPr>
          <w:rFonts w:hint="eastAsia" w:ascii="宋体" w:hAnsi="宋体" w:cs="宋体"/>
          <w:sz w:val="30"/>
          <w:szCs w:val="30"/>
        </w:rPr>
        <w:t>、查询用户权限信息</w:t>
      </w:r>
      <w:bookmarkEnd w:id="9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本接口提供查询登录用户权限的功能，包括该用户体检的科室和项目信息。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"method":"updateqx","params":{"userid":"admin","token":"ABCD"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"data":[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"sectionid":"1","sectionname":"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外科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","itemid":"xq",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"itemname":"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身高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"sectionid":"2","sectionname":"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眼科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","itemid":"xq",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"itemname":"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视力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"},......],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list(Json)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userid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用户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sectionid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科室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sectionname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科室名称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itemid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项目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itemname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项目名称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10" w:name="_Toc502061525"/>
      <w:bookmarkStart w:id="11" w:name="OLE_LINK2"/>
      <w:r>
        <w:rPr>
          <w:rFonts w:ascii="宋体" w:hAnsi="宋体" w:cs="宋体"/>
          <w:sz w:val="30"/>
          <w:szCs w:val="30"/>
        </w:rPr>
        <w:t>6</w:t>
      </w:r>
      <w:r>
        <w:rPr>
          <w:rFonts w:hint="eastAsia" w:ascii="宋体" w:hAnsi="宋体" w:cs="宋体"/>
          <w:sz w:val="30"/>
          <w:szCs w:val="30"/>
        </w:rPr>
        <w:t>、查询疾病配置信息</w:t>
      </w:r>
      <w:bookmarkEnd w:id="10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本接口提供查询登录用户体检项目中疾病配置的数据，包括体检结果可选择的内容以及对应的医师意见。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"method":"updatejbpz","params":{"userid":"admin"," 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"data":[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"sectionid":"1","sectionname":"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外科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","itemid":"xq","itemname":"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身高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","jbid":"1","jbname":"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甲亢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","ysyj":"3-2"},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"sectionid":"2","sectionname":"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眼科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","itemid":"xq","itemname":"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视力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","jbid":"1","jbname":"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近视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","ysyj":"3-1"},......],</w:t>
            </w:r>
          </w:p>
          <w:p>
            <w:pPr>
              <w:spacing w:line="360" w:lineRule="auto"/>
              <w:ind w:firstLine="120" w:firstLineChars="5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list(Json)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sectionid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(10)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科室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sectionname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(20)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科室名称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itemid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(20) 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项目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itemname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(40)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项目名称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jbid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(5)     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疾病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id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jbname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(200)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疾病名称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(20)    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医师意见</w:t>
            </w:r>
          </w:p>
        </w:tc>
      </w:tr>
      <w:bookmarkEnd w:id="11"/>
    </w:tbl>
    <w:p>
      <w:pPr>
        <w:pStyle w:val="3"/>
        <w:rPr>
          <w:rFonts w:ascii="宋体" w:cs="Times New Roman"/>
          <w:sz w:val="30"/>
          <w:szCs w:val="30"/>
        </w:rPr>
      </w:pPr>
      <w:bookmarkStart w:id="12" w:name="_Toc502061526"/>
      <w:r>
        <w:rPr>
          <w:rFonts w:ascii="宋体" w:hAnsi="宋体" w:cs="宋体"/>
          <w:sz w:val="30"/>
          <w:szCs w:val="30"/>
        </w:rPr>
        <w:t>7</w:t>
      </w:r>
      <w:r>
        <w:rPr>
          <w:rFonts w:hint="eastAsia" w:ascii="宋体" w:hAnsi="宋体" w:cs="宋体"/>
          <w:sz w:val="30"/>
          <w:szCs w:val="30"/>
        </w:rPr>
        <w:t>、查询眼科视力配置信息</w:t>
      </w:r>
      <w:bookmarkEnd w:id="12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本接口提供查询眼科视力的配置数据，包括裸眼视力、矫正视力和矫正度数的对应关系。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"method":"updateslpz","params":{"userid":"admin"," 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"data":[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lysl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":"5","jzsl":"5","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jzds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":"0"},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lysl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":"4","jzsl":"5","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  <w:t>jzds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":"100"},......],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list(Json)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lysl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(5)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裸眼视力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jzsl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(5)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矫正视力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jzds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(5)      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矫正度数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13" w:name="_Toc502061527"/>
      <w:r>
        <w:rPr>
          <w:rFonts w:ascii="宋体" w:hAnsi="宋体" w:cs="宋体"/>
          <w:sz w:val="30"/>
          <w:szCs w:val="30"/>
        </w:rPr>
        <w:t>8</w:t>
      </w:r>
      <w:r>
        <w:rPr>
          <w:rFonts w:hint="eastAsia" w:ascii="宋体" w:hAnsi="宋体" w:cs="宋体"/>
          <w:sz w:val="30"/>
          <w:szCs w:val="30"/>
        </w:rPr>
        <w:t>、查询考生信息</w:t>
      </w:r>
      <w:bookmarkEnd w:id="13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本接口提供查询正在体检的考生数据，包括基本信息和是否已经体检的数据。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"method":"stuinfo","params":{"userid":"admin","ksh":"12345678","token":"ABCD"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id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ksh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要查询考生的考生号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"data":{"ksh":"12345678","xm":"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姓名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"xb":"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","sfzh":"370785190000","sjhm":"18201215822","qxdm":"","xxdm":"","xxmc":"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北京一中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"},"flag":"1","msg":"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  <w:t>flag=0 msg=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已录入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需要做特殊处理）。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data: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返回数据信息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: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ksh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考生号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姓名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性别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sfzh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18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身份证号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sjhm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手机号码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qxdm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区县代码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xxdm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学校代码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xxmc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学校名称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pic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头像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url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createtime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创建时间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opuser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操作人</w:t>
            </w:r>
          </w:p>
        </w:tc>
      </w:tr>
    </w:tbl>
    <w:p>
      <w:pPr>
        <w:pStyle w:val="3"/>
        <w:rPr>
          <w:rFonts w:ascii="宋体" w:cs="Times New Roman"/>
          <w:sz w:val="30"/>
          <w:szCs w:val="30"/>
        </w:rPr>
      </w:pPr>
      <w:bookmarkStart w:id="14" w:name="_Toc502061528"/>
      <w:r>
        <w:rPr>
          <w:rFonts w:ascii="宋体" w:hAnsi="宋体" w:cs="宋体"/>
          <w:sz w:val="30"/>
          <w:szCs w:val="30"/>
        </w:rPr>
        <w:t>9</w:t>
      </w:r>
      <w:r>
        <w:rPr>
          <w:rFonts w:hint="eastAsia" w:ascii="宋体" w:hAnsi="宋体" w:cs="宋体"/>
          <w:sz w:val="30"/>
          <w:szCs w:val="30"/>
        </w:rPr>
        <w:t>、上传体检数据</w:t>
      </w:r>
      <w:bookmarkEnd w:id="14"/>
    </w:p>
    <w:p>
      <w:pPr>
        <w:spacing w:line="360" w:lineRule="auto"/>
        <w:jc w:val="left"/>
        <w:rPr>
          <w:rFonts w:ascii="宋体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ascii="宋体" w:hAnsi="宋体" w:cs="宋体"/>
          <w:sz w:val="24"/>
          <w:szCs w:val="24"/>
        </w:rPr>
        <w:t>本接口提供上传考生体检结果的数据，一个考生上传一次。</w:t>
      </w:r>
    </w:p>
    <w:tbl>
      <w:tblPr>
        <w:tblStyle w:val="17"/>
        <w:tblW w:w="784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接口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URL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http://10.1.1.194:8080/maystar_tj/services/servicesEnter.html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请求方式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header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"method":"uploaddata","params":{"userid":"admin","token":"ABCD","ksh":"12345678"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"uploadtime":"2017-12-7 11:12:13","yk_lysly":"5.0"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"yk_lyslz":"5.0",......</w:t>
            </w: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}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method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方法名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params:  Json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userid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id 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token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用户秘钥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uploadtime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上传时间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ksh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考生号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key value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检测的体检数据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ksh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考生号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必须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jwbsbz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既往病史标志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无；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jwbs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既往病史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既往病史标志为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者，既往病史不得为空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yk_lysly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裸眼视力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上下限为：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5.4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0.0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yk_lyslz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裸眼视力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左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上下限为：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5.4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0.0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yk_jzsly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矫正视力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右眼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当裸眼视力不足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4.8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时，系统自动为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4.8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（固定值），如果考生的矫正视力不能达到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4.8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，在眼科“其他内容”输入实际矫正视力及具体说明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yk_jzslz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矫正视力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左眼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同上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yk_jzdsy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矫正度数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右眼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yk_jzdsz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矫正度数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左眼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yk_sjjc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64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色觉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、色盲；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、色弱；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、其它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yk_sjjct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色觉检查图名称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喻自萍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yk_sjds1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单色识别能力（红）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yk_sjds2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单色识别能力（黄）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yk_sjds3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单色识别能力（绿）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yk_sjds4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单色识别能力（蓝）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Times New Roman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yk_sjds5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单色识别能力（紫）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能识别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yk_yb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眼病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具体描述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nk_xyssy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血压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:kpa)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高压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值大于等于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且小于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22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nk_xyszy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血压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:kpa)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低压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值大于等于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且小于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17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nk_fyqk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发育情况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良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中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差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nk_xzjxg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心脏及血管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nk_hxxt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呼吸系统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nk_sjxt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神经系统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nk_g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:cm);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1cm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nk_gxz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肝性质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nk_p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脾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:cm);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1cm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nk_pxz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脾性质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nk_qt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内科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wk_sg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身高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厘米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应大于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wk_tz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千克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应大于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wk_pf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皮肤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wk_mb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面部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wk_jb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颈部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wk_jz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脊柱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wk_sz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四肢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wk_gj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关节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wk_qt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外科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eb_zetl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左耳听力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上下限应为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0m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eb_yetl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右耳听力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单位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米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上下限应为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0m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eb_xj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嗅觉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迟钝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eb_ebyh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耳鼻喉科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.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耳鼻咽喉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具体描述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kq_ce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唇腭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kq_sfkc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口吃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是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否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kq_yc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牙齿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kq_qt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口腔科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具体描述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胸透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xt_ysyj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胸透医生意见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xt_qt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胸透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gg_zam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肝功能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转氨酶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gg_ygky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肝功能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乙肝表面抗原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正常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gg_ysyj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肝功医生意见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gg_qt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肝功能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其他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具体描述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zysxdm1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1;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zysxdm2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2;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zysxdm3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3;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zysxdm4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4;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zysxdm5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5;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tjjldm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体检结论代码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、学校不予录取；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、专业不予录取；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、不宜就读专业；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、专业无限制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bz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320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备注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zysxdm6  </w:t>
            </w:r>
            <w:r>
              <w:rPr>
                <w:rFonts w:ascii="微软雅黑" w:hAnsi="微软雅黑" w:eastAsia="微软雅黑" w:cs="微软雅黑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微软雅黑" w:hAnsi="微软雅黑" w:eastAsia="微软雅黑" w:cs="微软雅黑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 xml:space="preserve">)  </w:t>
            </w:r>
            <w:r>
              <w:rPr>
                <w:rFonts w:hint="eastAsia"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体检专业受限代码</w:t>
            </w:r>
            <w:r>
              <w:rPr>
                <w:rFonts w:ascii="微软雅黑" w:hAnsi="微软雅黑" w:eastAsia="微软雅黑" w:cs="微软雅黑"/>
                <w:color w:val="000080"/>
                <w:kern w:val="0"/>
                <w:sz w:val="24"/>
                <w:szCs w:val="24"/>
                <w:highlight w:val="white"/>
              </w:rPr>
              <w:t>6;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ind w:firstLine="120" w:firstLineChars="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sz w:val="24"/>
                <w:szCs w:val="24"/>
              </w:rPr>
              <w:t>{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"flag":"1","msg":"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成功！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返回值说明</w:t>
            </w:r>
          </w:p>
        </w:tc>
        <w:tc>
          <w:tcPr>
            <w:tcW w:w="657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flag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返回标志，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表示成功，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表示失败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msg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表示提示信息</w:t>
            </w:r>
          </w:p>
        </w:tc>
      </w:tr>
    </w:tbl>
    <w:p>
      <w:pPr>
        <w:rPr>
          <w:rFonts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615"/>
    <w:rsid w:val="000021EC"/>
    <w:rsid w:val="0000291C"/>
    <w:rsid w:val="00003244"/>
    <w:rsid w:val="00003457"/>
    <w:rsid w:val="000059E1"/>
    <w:rsid w:val="00007E3E"/>
    <w:rsid w:val="00010353"/>
    <w:rsid w:val="000107AD"/>
    <w:rsid w:val="000123DD"/>
    <w:rsid w:val="000126A7"/>
    <w:rsid w:val="00012CBE"/>
    <w:rsid w:val="000134D5"/>
    <w:rsid w:val="00013944"/>
    <w:rsid w:val="0001613A"/>
    <w:rsid w:val="0001738D"/>
    <w:rsid w:val="000207EE"/>
    <w:rsid w:val="00020A6B"/>
    <w:rsid w:val="00021244"/>
    <w:rsid w:val="00021B38"/>
    <w:rsid w:val="00022BD9"/>
    <w:rsid w:val="000230C3"/>
    <w:rsid w:val="0002342E"/>
    <w:rsid w:val="00023DA1"/>
    <w:rsid w:val="00024320"/>
    <w:rsid w:val="00026269"/>
    <w:rsid w:val="0003023D"/>
    <w:rsid w:val="0003102E"/>
    <w:rsid w:val="00032141"/>
    <w:rsid w:val="00034DD7"/>
    <w:rsid w:val="00035893"/>
    <w:rsid w:val="0003795F"/>
    <w:rsid w:val="00040D79"/>
    <w:rsid w:val="000430E8"/>
    <w:rsid w:val="00043506"/>
    <w:rsid w:val="00043BD6"/>
    <w:rsid w:val="00043D42"/>
    <w:rsid w:val="000447D7"/>
    <w:rsid w:val="000449F6"/>
    <w:rsid w:val="00046301"/>
    <w:rsid w:val="00046F86"/>
    <w:rsid w:val="0005070C"/>
    <w:rsid w:val="00050A13"/>
    <w:rsid w:val="00051658"/>
    <w:rsid w:val="0005473E"/>
    <w:rsid w:val="00054854"/>
    <w:rsid w:val="00056DBD"/>
    <w:rsid w:val="00057BAC"/>
    <w:rsid w:val="000608E5"/>
    <w:rsid w:val="00061921"/>
    <w:rsid w:val="00062791"/>
    <w:rsid w:val="000679DE"/>
    <w:rsid w:val="000706E6"/>
    <w:rsid w:val="000747ED"/>
    <w:rsid w:val="00077286"/>
    <w:rsid w:val="00081411"/>
    <w:rsid w:val="00081718"/>
    <w:rsid w:val="000817AF"/>
    <w:rsid w:val="00082A70"/>
    <w:rsid w:val="00083EE7"/>
    <w:rsid w:val="00084B6A"/>
    <w:rsid w:val="000865F1"/>
    <w:rsid w:val="00090290"/>
    <w:rsid w:val="000916B6"/>
    <w:rsid w:val="00093710"/>
    <w:rsid w:val="00093E80"/>
    <w:rsid w:val="0009436A"/>
    <w:rsid w:val="00094F58"/>
    <w:rsid w:val="00097547"/>
    <w:rsid w:val="00097CDB"/>
    <w:rsid w:val="000A018E"/>
    <w:rsid w:val="000A04C6"/>
    <w:rsid w:val="000A070C"/>
    <w:rsid w:val="000A2728"/>
    <w:rsid w:val="000A3171"/>
    <w:rsid w:val="000A612C"/>
    <w:rsid w:val="000A71E5"/>
    <w:rsid w:val="000B2766"/>
    <w:rsid w:val="000B2C99"/>
    <w:rsid w:val="000B3918"/>
    <w:rsid w:val="000B5D0B"/>
    <w:rsid w:val="000B5F75"/>
    <w:rsid w:val="000C002A"/>
    <w:rsid w:val="000C1902"/>
    <w:rsid w:val="000C1B9F"/>
    <w:rsid w:val="000C21BF"/>
    <w:rsid w:val="000C2581"/>
    <w:rsid w:val="000C26D8"/>
    <w:rsid w:val="000C4EA2"/>
    <w:rsid w:val="000C5982"/>
    <w:rsid w:val="000C5CE4"/>
    <w:rsid w:val="000C5E2B"/>
    <w:rsid w:val="000C6241"/>
    <w:rsid w:val="000C6DA9"/>
    <w:rsid w:val="000C7655"/>
    <w:rsid w:val="000D137E"/>
    <w:rsid w:val="000D2EC9"/>
    <w:rsid w:val="000D4B60"/>
    <w:rsid w:val="000D7DAF"/>
    <w:rsid w:val="000E1450"/>
    <w:rsid w:val="000E321E"/>
    <w:rsid w:val="000E3C14"/>
    <w:rsid w:val="000E49F5"/>
    <w:rsid w:val="000E5207"/>
    <w:rsid w:val="000E582D"/>
    <w:rsid w:val="000E5C38"/>
    <w:rsid w:val="000E7108"/>
    <w:rsid w:val="000E7A73"/>
    <w:rsid w:val="000F0A68"/>
    <w:rsid w:val="000F23CD"/>
    <w:rsid w:val="000F2B6C"/>
    <w:rsid w:val="000F4F6D"/>
    <w:rsid w:val="000F58D2"/>
    <w:rsid w:val="000F6ED6"/>
    <w:rsid w:val="0010027B"/>
    <w:rsid w:val="00101583"/>
    <w:rsid w:val="00101B75"/>
    <w:rsid w:val="00101C45"/>
    <w:rsid w:val="00102610"/>
    <w:rsid w:val="00102641"/>
    <w:rsid w:val="0010535A"/>
    <w:rsid w:val="0011099D"/>
    <w:rsid w:val="00110F67"/>
    <w:rsid w:val="001112BE"/>
    <w:rsid w:val="00111E1F"/>
    <w:rsid w:val="00115131"/>
    <w:rsid w:val="001167A9"/>
    <w:rsid w:val="00124E76"/>
    <w:rsid w:val="00126A9B"/>
    <w:rsid w:val="00130F79"/>
    <w:rsid w:val="001310B7"/>
    <w:rsid w:val="001314EC"/>
    <w:rsid w:val="0013197D"/>
    <w:rsid w:val="001415A5"/>
    <w:rsid w:val="00141CE7"/>
    <w:rsid w:val="00142521"/>
    <w:rsid w:val="00142728"/>
    <w:rsid w:val="00143A8D"/>
    <w:rsid w:val="00143F9D"/>
    <w:rsid w:val="00146A6B"/>
    <w:rsid w:val="00150F57"/>
    <w:rsid w:val="00151D22"/>
    <w:rsid w:val="001545FD"/>
    <w:rsid w:val="001625A9"/>
    <w:rsid w:val="001643E8"/>
    <w:rsid w:val="0016574B"/>
    <w:rsid w:val="00166371"/>
    <w:rsid w:val="001675F3"/>
    <w:rsid w:val="001677C7"/>
    <w:rsid w:val="00171D34"/>
    <w:rsid w:val="001727AE"/>
    <w:rsid w:val="001737D0"/>
    <w:rsid w:val="00173C01"/>
    <w:rsid w:val="00175821"/>
    <w:rsid w:val="00175EBD"/>
    <w:rsid w:val="00177D73"/>
    <w:rsid w:val="00181DDF"/>
    <w:rsid w:val="00182006"/>
    <w:rsid w:val="0018200F"/>
    <w:rsid w:val="001824B3"/>
    <w:rsid w:val="00183180"/>
    <w:rsid w:val="001836D1"/>
    <w:rsid w:val="00183712"/>
    <w:rsid w:val="001861A5"/>
    <w:rsid w:val="00186477"/>
    <w:rsid w:val="001866FE"/>
    <w:rsid w:val="00187E22"/>
    <w:rsid w:val="0019342C"/>
    <w:rsid w:val="00194D49"/>
    <w:rsid w:val="00195F44"/>
    <w:rsid w:val="001A2826"/>
    <w:rsid w:val="001A3A0D"/>
    <w:rsid w:val="001A4777"/>
    <w:rsid w:val="001A497E"/>
    <w:rsid w:val="001A5C56"/>
    <w:rsid w:val="001A6A9A"/>
    <w:rsid w:val="001A77A6"/>
    <w:rsid w:val="001B08B1"/>
    <w:rsid w:val="001B126C"/>
    <w:rsid w:val="001B3B4A"/>
    <w:rsid w:val="001B490F"/>
    <w:rsid w:val="001B6E45"/>
    <w:rsid w:val="001B75C9"/>
    <w:rsid w:val="001C0D4F"/>
    <w:rsid w:val="001C1A8D"/>
    <w:rsid w:val="001C1C13"/>
    <w:rsid w:val="001C2E07"/>
    <w:rsid w:val="001C341F"/>
    <w:rsid w:val="001C3858"/>
    <w:rsid w:val="001C48E1"/>
    <w:rsid w:val="001C693F"/>
    <w:rsid w:val="001D0D9B"/>
    <w:rsid w:val="001D2858"/>
    <w:rsid w:val="001D6AF6"/>
    <w:rsid w:val="001E01DE"/>
    <w:rsid w:val="001E0347"/>
    <w:rsid w:val="001E159F"/>
    <w:rsid w:val="001E1C63"/>
    <w:rsid w:val="001E64F6"/>
    <w:rsid w:val="001E6B5A"/>
    <w:rsid w:val="001E7624"/>
    <w:rsid w:val="001E7C2A"/>
    <w:rsid w:val="001F028E"/>
    <w:rsid w:val="001F0752"/>
    <w:rsid w:val="001F1470"/>
    <w:rsid w:val="001F26B4"/>
    <w:rsid w:val="001F2E07"/>
    <w:rsid w:val="001F35B4"/>
    <w:rsid w:val="001F394B"/>
    <w:rsid w:val="001F3CEF"/>
    <w:rsid w:val="001F4BF5"/>
    <w:rsid w:val="001F7701"/>
    <w:rsid w:val="002003FB"/>
    <w:rsid w:val="00204ECC"/>
    <w:rsid w:val="00207538"/>
    <w:rsid w:val="002079EA"/>
    <w:rsid w:val="002114FD"/>
    <w:rsid w:val="002118A4"/>
    <w:rsid w:val="00212603"/>
    <w:rsid w:val="00212A8C"/>
    <w:rsid w:val="00214EFD"/>
    <w:rsid w:val="00215ECB"/>
    <w:rsid w:val="0021600F"/>
    <w:rsid w:val="002166EB"/>
    <w:rsid w:val="00216A85"/>
    <w:rsid w:val="00217816"/>
    <w:rsid w:val="00220A4D"/>
    <w:rsid w:val="00220D49"/>
    <w:rsid w:val="0022131E"/>
    <w:rsid w:val="002216E1"/>
    <w:rsid w:val="002222D3"/>
    <w:rsid w:val="00222358"/>
    <w:rsid w:val="002251F5"/>
    <w:rsid w:val="00225334"/>
    <w:rsid w:val="002257B2"/>
    <w:rsid w:val="00225CEC"/>
    <w:rsid w:val="00226646"/>
    <w:rsid w:val="00226F33"/>
    <w:rsid w:val="00230AF0"/>
    <w:rsid w:val="00230FF9"/>
    <w:rsid w:val="00234405"/>
    <w:rsid w:val="00235B28"/>
    <w:rsid w:val="00240146"/>
    <w:rsid w:val="00240B2B"/>
    <w:rsid w:val="00240FE8"/>
    <w:rsid w:val="00241EBB"/>
    <w:rsid w:val="00242A2A"/>
    <w:rsid w:val="002432E4"/>
    <w:rsid w:val="002472B8"/>
    <w:rsid w:val="00247606"/>
    <w:rsid w:val="00250824"/>
    <w:rsid w:val="0025084A"/>
    <w:rsid w:val="00250B26"/>
    <w:rsid w:val="00250E8E"/>
    <w:rsid w:val="00253A53"/>
    <w:rsid w:val="002551E5"/>
    <w:rsid w:val="00257302"/>
    <w:rsid w:val="00262D0A"/>
    <w:rsid w:val="002636F3"/>
    <w:rsid w:val="00263C14"/>
    <w:rsid w:val="002647A8"/>
    <w:rsid w:val="00265CC6"/>
    <w:rsid w:val="00266950"/>
    <w:rsid w:val="00267C80"/>
    <w:rsid w:val="00270E14"/>
    <w:rsid w:val="002719EB"/>
    <w:rsid w:val="002721E3"/>
    <w:rsid w:val="002742C4"/>
    <w:rsid w:val="00274B6D"/>
    <w:rsid w:val="00276A71"/>
    <w:rsid w:val="00277B7C"/>
    <w:rsid w:val="00280516"/>
    <w:rsid w:val="0028190A"/>
    <w:rsid w:val="0028401B"/>
    <w:rsid w:val="002848AD"/>
    <w:rsid w:val="002854DA"/>
    <w:rsid w:val="00286044"/>
    <w:rsid w:val="002864DC"/>
    <w:rsid w:val="00286DCF"/>
    <w:rsid w:val="00287914"/>
    <w:rsid w:val="0029006A"/>
    <w:rsid w:val="00290774"/>
    <w:rsid w:val="00290D17"/>
    <w:rsid w:val="002919B4"/>
    <w:rsid w:val="00291DC4"/>
    <w:rsid w:val="002924B4"/>
    <w:rsid w:val="00292BF3"/>
    <w:rsid w:val="0029353C"/>
    <w:rsid w:val="00294DB1"/>
    <w:rsid w:val="00294ECD"/>
    <w:rsid w:val="002966F2"/>
    <w:rsid w:val="00297E11"/>
    <w:rsid w:val="002A15E4"/>
    <w:rsid w:val="002A3FB2"/>
    <w:rsid w:val="002A49C5"/>
    <w:rsid w:val="002A584F"/>
    <w:rsid w:val="002B0B40"/>
    <w:rsid w:val="002B0F4C"/>
    <w:rsid w:val="002B1104"/>
    <w:rsid w:val="002B195F"/>
    <w:rsid w:val="002B27D1"/>
    <w:rsid w:val="002B2E7B"/>
    <w:rsid w:val="002B334E"/>
    <w:rsid w:val="002B5CF1"/>
    <w:rsid w:val="002B62CF"/>
    <w:rsid w:val="002B6A34"/>
    <w:rsid w:val="002B7DAE"/>
    <w:rsid w:val="002C0539"/>
    <w:rsid w:val="002C1718"/>
    <w:rsid w:val="002C1B7E"/>
    <w:rsid w:val="002C1CF7"/>
    <w:rsid w:val="002C202E"/>
    <w:rsid w:val="002C4948"/>
    <w:rsid w:val="002C76BA"/>
    <w:rsid w:val="002C7CDB"/>
    <w:rsid w:val="002D0292"/>
    <w:rsid w:val="002D0A53"/>
    <w:rsid w:val="002D2596"/>
    <w:rsid w:val="002D43FE"/>
    <w:rsid w:val="002D481B"/>
    <w:rsid w:val="002D4A85"/>
    <w:rsid w:val="002D637C"/>
    <w:rsid w:val="002D6687"/>
    <w:rsid w:val="002D7798"/>
    <w:rsid w:val="002D7E0D"/>
    <w:rsid w:val="002E26E2"/>
    <w:rsid w:val="002E32B3"/>
    <w:rsid w:val="002E590D"/>
    <w:rsid w:val="002E5C6F"/>
    <w:rsid w:val="002E635E"/>
    <w:rsid w:val="002E68B0"/>
    <w:rsid w:val="002E700F"/>
    <w:rsid w:val="002F1337"/>
    <w:rsid w:val="002F596F"/>
    <w:rsid w:val="002F644E"/>
    <w:rsid w:val="00300E1A"/>
    <w:rsid w:val="00302FE3"/>
    <w:rsid w:val="00303061"/>
    <w:rsid w:val="00303481"/>
    <w:rsid w:val="003057B8"/>
    <w:rsid w:val="00305D8C"/>
    <w:rsid w:val="00306DD8"/>
    <w:rsid w:val="0031041B"/>
    <w:rsid w:val="00310C6A"/>
    <w:rsid w:val="003126C2"/>
    <w:rsid w:val="00312C96"/>
    <w:rsid w:val="00312D42"/>
    <w:rsid w:val="003137CA"/>
    <w:rsid w:val="00313966"/>
    <w:rsid w:val="00313F8C"/>
    <w:rsid w:val="00315E46"/>
    <w:rsid w:val="00317DC3"/>
    <w:rsid w:val="00320222"/>
    <w:rsid w:val="00320973"/>
    <w:rsid w:val="00321965"/>
    <w:rsid w:val="003226F8"/>
    <w:rsid w:val="003248F6"/>
    <w:rsid w:val="00324EC6"/>
    <w:rsid w:val="00325306"/>
    <w:rsid w:val="00327A7E"/>
    <w:rsid w:val="00331DE7"/>
    <w:rsid w:val="003358B7"/>
    <w:rsid w:val="00335F40"/>
    <w:rsid w:val="003406A7"/>
    <w:rsid w:val="003435EF"/>
    <w:rsid w:val="00344A21"/>
    <w:rsid w:val="00344AF1"/>
    <w:rsid w:val="00345330"/>
    <w:rsid w:val="003460A4"/>
    <w:rsid w:val="00350073"/>
    <w:rsid w:val="003502DD"/>
    <w:rsid w:val="00351B64"/>
    <w:rsid w:val="003522F8"/>
    <w:rsid w:val="00352948"/>
    <w:rsid w:val="00352D05"/>
    <w:rsid w:val="0035338F"/>
    <w:rsid w:val="00357816"/>
    <w:rsid w:val="00357C1C"/>
    <w:rsid w:val="00357E98"/>
    <w:rsid w:val="00362252"/>
    <w:rsid w:val="00363061"/>
    <w:rsid w:val="0036371B"/>
    <w:rsid w:val="00366083"/>
    <w:rsid w:val="0036732B"/>
    <w:rsid w:val="00367A67"/>
    <w:rsid w:val="003714F0"/>
    <w:rsid w:val="00371F77"/>
    <w:rsid w:val="003722D0"/>
    <w:rsid w:val="0037418A"/>
    <w:rsid w:val="00374314"/>
    <w:rsid w:val="00374BDF"/>
    <w:rsid w:val="003752DE"/>
    <w:rsid w:val="00377647"/>
    <w:rsid w:val="00381949"/>
    <w:rsid w:val="00383A35"/>
    <w:rsid w:val="00384942"/>
    <w:rsid w:val="0038783F"/>
    <w:rsid w:val="00390420"/>
    <w:rsid w:val="00391446"/>
    <w:rsid w:val="00391CE8"/>
    <w:rsid w:val="00393F7C"/>
    <w:rsid w:val="0039471E"/>
    <w:rsid w:val="0039510F"/>
    <w:rsid w:val="003A144C"/>
    <w:rsid w:val="003B0870"/>
    <w:rsid w:val="003B0E20"/>
    <w:rsid w:val="003B1AB0"/>
    <w:rsid w:val="003B1CDB"/>
    <w:rsid w:val="003B239C"/>
    <w:rsid w:val="003B484C"/>
    <w:rsid w:val="003B7564"/>
    <w:rsid w:val="003B7AFC"/>
    <w:rsid w:val="003C1742"/>
    <w:rsid w:val="003C2630"/>
    <w:rsid w:val="003C3436"/>
    <w:rsid w:val="003C6E0F"/>
    <w:rsid w:val="003D020D"/>
    <w:rsid w:val="003D0E6A"/>
    <w:rsid w:val="003D10C7"/>
    <w:rsid w:val="003D1206"/>
    <w:rsid w:val="003D14AA"/>
    <w:rsid w:val="003D1EA2"/>
    <w:rsid w:val="003D2447"/>
    <w:rsid w:val="003D3779"/>
    <w:rsid w:val="003D3A5A"/>
    <w:rsid w:val="003D3AD7"/>
    <w:rsid w:val="003D6B4C"/>
    <w:rsid w:val="003E0AF9"/>
    <w:rsid w:val="003E1522"/>
    <w:rsid w:val="003E1A17"/>
    <w:rsid w:val="003E2A4B"/>
    <w:rsid w:val="003E5347"/>
    <w:rsid w:val="003F0139"/>
    <w:rsid w:val="003F38FB"/>
    <w:rsid w:val="003F3BCF"/>
    <w:rsid w:val="003F4B90"/>
    <w:rsid w:val="003F6016"/>
    <w:rsid w:val="003F6D9C"/>
    <w:rsid w:val="003F6F25"/>
    <w:rsid w:val="003F73D4"/>
    <w:rsid w:val="00401802"/>
    <w:rsid w:val="00404A39"/>
    <w:rsid w:val="00404D84"/>
    <w:rsid w:val="004069B9"/>
    <w:rsid w:val="00412E67"/>
    <w:rsid w:val="0041653F"/>
    <w:rsid w:val="00416ADD"/>
    <w:rsid w:val="00421075"/>
    <w:rsid w:val="004213FC"/>
    <w:rsid w:val="00425038"/>
    <w:rsid w:val="00427169"/>
    <w:rsid w:val="00427531"/>
    <w:rsid w:val="0043241D"/>
    <w:rsid w:val="00433213"/>
    <w:rsid w:val="0043321D"/>
    <w:rsid w:val="00434A08"/>
    <w:rsid w:val="00437810"/>
    <w:rsid w:val="004401C4"/>
    <w:rsid w:val="00440E78"/>
    <w:rsid w:val="00442A7E"/>
    <w:rsid w:val="00444358"/>
    <w:rsid w:val="00446974"/>
    <w:rsid w:val="00446B32"/>
    <w:rsid w:val="00447E6E"/>
    <w:rsid w:val="004503C8"/>
    <w:rsid w:val="00450A09"/>
    <w:rsid w:val="0045323E"/>
    <w:rsid w:val="004536FD"/>
    <w:rsid w:val="004548BF"/>
    <w:rsid w:val="00461DB2"/>
    <w:rsid w:val="004625D5"/>
    <w:rsid w:val="00463800"/>
    <w:rsid w:val="00467841"/>
    <w:rsid w:val="00470AD1"/>
    <w:rsid w:val="00470C1E"/>
    <w:rsid w:val="004713E1"/>
    <w:rsid w:val="00471761"/>
    <w:rsid w:val="00471CE4"/>
    <w:rsid w:val="00472EE8"/>
    <w:rsid w:val="004745A9"/>
    <w:rsid w:val="00475715"/>
    <w:rsid w:val="00477529"/>
    <w:rsid w:val="00477B12"/>
    <w:rsid w:val="00480864"/>
    <w:rsid w:val="00480C54"/>
    <w:rsid w:val="0048334E"/>
    <w:rsid w:val="00486DD1"/>
    <w:rsid w:val="004877E8"/>
    <w:rsid w:val="00487CC5"/>
    <w:rsid w:val="00491AB6"/>
    <w:rsid w:val="00491DA0"/>
    <w:rsid w:val="00493D29"/>
    <w:rsid w:val="004952B9"/>
    <w:rsid w:val="004968C9"/>
    <w:rsid w:val="004A0CA1"/>
    <w:rsid w:val="004A0DDB"/>
    <w:rsid w:val="004A42D2"/>
    <w:rsid w:val="004A496C"/>
    <w:rsid w:val="004A7969"/>
    <w:rsid w:val="004B125A"/>
    <w:rsid w:val="004B1BB6"/>
    <w:rsid w:val="004B23F1"/>
    <w:rsid w:val="004B2BC4"/>
    <w:rsid w:val="004B3821"/>
    <w:rsid w:val="004B4453"/>
    <w:rsid w:val="004B47CE"/>
    <w:rsid w:val="004B59CC"/>
    <w:rsid w:val="004B62FF"/>
    <w:rsid w:val="004B6716"/>
    <w:rsid w:val="004C124E"/>
    <w:rsid w:val="004C268E"/>
    <w:rsid w:val="004C28A9"/>
    <w:rsid w:val="004C2A4E"/>
    <w:rsid w:val="004C6076"/>
    <w:rsid w:val="004D0175"/>
    <w:rsid w:val="004D1C52"/>
    <w:rsid w:val="004D2E3A"/>
    <w:rsid w:val="004D3323"/>
    <w:rsid w:val="004D33FF"/>
    <w:rsid w:val="004D6A37"/>
    <w:rsid w:val="004D7DB3"/>
    <w:rsid w:val="004E2880"/>
    <w:rsid w:val="004E343C"/>
    <w:rsid w:val="004E5038"/>
    <w:rsid w:val="004E6D98"/>
    <w:rsid w:val="004E6F11"/>
    <w:rsid w:val="004F225B"/>
    <w:rsid w:val="004F512B"/>
    <w:rsid w:val="004F52BC"/>
    <w:rsid w:val="004F667B"/>
    <w:rsid w:val="00502F94"/>
    <w:rsid w:val="005033FB"/>
    <w:rsid w:val="00503C47"/>
    <w:rsid w:val="005042BE"/>
    <w:rsid w:val="005049AC"/>
    <w:rsid w:val="00506B15"/>
    <w:rsid w:val="00506F37"/>
    <w:rsid w:val="0051097D"/>
    <w:rsid w:val="00511007"/>
    <w:rsid w:val="00511BDD"/>
    <w:rsid w:val="00511C29"/>
    <w:rsid w:val="0051282C"/>
    <w:rsid w:val="00512842"/>
    <w:rsid w:val="0051376F"/>
    <w:rsid w:val="0051449B"/>
    <w:rsid w:val="0052118A"/>
    <w:rsid w:val="005215B4"/>
    <w:rsid w:val="00521C90"/>
    <w:rsid w:val="00521FAF"/>
    <w:rsid w:val="00522657"/>
    <w:rsid w:val="00524BEC"/>
    <w:rsid w:val="005252F7"/>
    <w:rsid w:val="005253E9"/>
    <w:rsid w:val="00526512"/>
    <w:rsid w:val="005269B4"/>
    <w:rsid w:val="00530C10"/>
    <w:rsid w:val="00531AD5"/>
    <w:rsid w:val="00531AFD"/>
    <w:rsid w:val="00533EC4"/>
    <w:rsid w:val="005361AB"/>
    <w:rsid w:val="00536AD3"/>
    <w:rsid w:val="00537A76"/>
    <w:rsid w:val="00540090"/>
    <w:rsid w:val="00541C42"/>
    <w:rsid w:val="005435F4"/>
    <w:rsid w:val="00543750"/>
    <w:rsid w:val="00545393"/>
    <w:rsid w:val="00545700"/>
    <w:rsid w:val="005475BA"/>
    <w:rsid w:val="00547E0C"/>
    <w:rsid w:val="00550C4C"/>
    <w:rsid w:val="005543E5"/>
    <w:rsid w:val="00555C44"/>
    <w:rsid w:val="00562061"/>
    <w:rsid w:val="00562349"/>
    <w:rsid w:val="00563ABE"/>
    <w:rsid w:val="00565122"/>
    <w:rsid w:val="005664D4"/>
    <w:rsid w:val="00570F1C"/>
    <w:rsid w:val="00574109"/>
    <w:rsid w:val="005809C0"/>
    <w:rsid w:val="00581BBC"/>
    <w:rsid w:val="00582B7B"/>
    <w:rsid w:val="00585C70"/>
    <w:rsid w:val="005866E8"/>
    <w:rsid w:val="005901A3"/>
    <w:rsid w:val="005930CB"/>
    <w:rsid w:val="00593515"/>
    <w:rsid w:val="00593626"/>
    <w:rsid w:val="00593961"/>
    <w:rsid w:val="00593ECD"/>
    <w:rsid w:val="00594BC3"/>
    <w:rsid w:val="0059503C"/>
    <w:rsid w:val="00595388"/>
    <w:rsid w:val="00595A53"/>
    <w:rsid w:val="00596320"/>
    <w:rsid w:val="0059745F"/>
    <w:rsid w:val="0059772B"/>
    <w:rsid w:val="0059777F"/>
    <w:rsid w:val="005A021C"/>
    <w:rsid w:val="005A0471"/>
    <w:rsid w:val="005A0D86"/>
    <w:rsid w:val="005A3D48"/>
    <w:rsid w:val="005A4658"/>
    <w:rsid w:val="005A4BB6"/>
    <w:rsid w:val="005A5AB5"/>
    <w:rsid w:val="005A6E5E"/>
    <w:rsid w:val="005A6EDC"/>
    <w:rsid w:val="005A71C8"/>
    <w:rsid w:val="005A77C9"/>
    <w:rsid w:val="005B279C"/>
    <w:rsid w:val="005B2A71"/>
    <w:rsid w:val="005B2B0B"/>
    <w:rsid w:val="005B3CBC"/>
    <w:rsid w:val="005B50C8"/>
    <w:rsid w:val="005B5A4B"/>
    <w:rsid w:val="005C072A"/>
    <w:rsid w:val="005C0890"/>
    <w:rsid w:val="005C1917"/>
    <w:rsid w:val="005C72ED"/>
    <w:rsid w:val="005D1335"/>
    <w:rsid w:val="005D1ADF"/>
    <w:rsid w:val="005D2283"/>
    <w:rsid w:val="005D23C8"/>
    <w:rsid w:val="005D7263"/>
    <w:rsid w:val="005D7AA4"/>
    <w:rsid w:val="005D7E5B"/>
    <w:rsid w:val="005E03D3"/>
    <w:rsid w:val="005E0983"/>
    <w:rsid w:val="005E3C77"/>
    <w:rsid w:val="005E5462"/>
    <w:rsid w:val="005F02C3"/>
    <w:rsid w:val="005F0854"/>
    <w:rsid w:val="005F1798"/>
    <w:rsid w:val="005F50F4"/>
    <w:rsid w:val="005F566F"/>
    <w:rsid w:val="005F59ED"/>
    <w:rsid w:val="005F5B8A"/>
    <w:rsid w:val="005F7089"/>
    <w:rsid w:val="006001DE"/>
    <w:rsid w:val="00600240"/>
    <w:rsid w:val="00602DDD"/>
    <w:rsid w:val="006031CF"/>
    <w:rsid w:val="006041D0"/>
    <w:rsid w:val="00604403"/>
    <w:rsid w:val="00610D25"/>
    <w:rsid w:val="00610DCE"/>
    <w:rsid w:val="00610F8C"/>
    <w:rsid w:val="00611362"/>
    <w:rsid w:val="00611A00"/>
    <w:rsid w:val="00611C2D"/>
    <w:rsid w:val="00611D28"/>
    <w:rsid w:val="006135D5"/>
    <w:rsid w:val="00613E42"/>
    <w:rsid w:val="0061530A"/>
    <w:rsid w:val="006168F9"/>
    <w:rsid w:val="0061727B"/>
    <w:rsid w:val="0062007F"/>
    <w:rsid w:val="006201D4"/>
    <w:rsid w:val="006215C5"/>
    <w:rsid w:val="00621B3E"/>
    <w:rsid w:val="006225F9"/>
    <w:rsid w:val="006229ED"/>
    <w:rsid w:val="00625F2A"/>
    <w:rsid w:val="00626381"/>
    <w:rsid w:val="00627074"/>
    <w:rsid w:val="0062774D"/>
    <w:rsid w:val="00631B66"/>
    <w:rsid w:val="00631C8D"/>
    <w:rsid w:val="00632559"/>
    <w:rsid w:val="00632634"/>
    <w:rsid w:val="00632681"/>
    <w:rsid w:val="00633D6F"/>
    <w:rsid w:val="00634070"/>
    <w:rsid w:val="00634171"/>
    <w:rsid w:val="006345E4"/>
    <w:rsid w:val="006351A6"/>
    <w:rsid w:val="0063633B"/>
    <w:rsid w:val="006372E2"/>
    <w:rsid w:val="006426A7"/>
    <w:rsid w:val="00642CC1"/>
    <w:rsid w:val="00643229"/>
    <w:rsid w:val="00643AE5"/>
    <w:rsid w:val="00643CF4"/>
    <w:rsid w:val="00644493"/>
    <w:rsid w:val="00646B72"/>
    <w:rsid w:val="006503C9"/>
    <w:rsid w:val="00650B6F"/>
    <w:rsid w:val="00650B70"/>
    <w:rsid w:val="00650C18"/>
    <w:rsid w:val="00652BC8"/>
    <w:rsid w:val="006564BB"/>
    <w:rsid w:val="006571C1"/>
    <w:rsid w:val="00660CE5"/>
    <w:rsid w:val="00662745"/>
    <w:rsid w:val="006660B3"/>
    <w:rsid w:val="006662C9"/>
    <w:rsid w:val="00667B81"/>
    <w:rsid w:val="00674787"/>
    <w:rsid w:val="00674FEB"/>
    <w:rsid w:val="006759F8"/>
    <w:rsid w:val="00675EC8"/>
    <w:rsid w:val="00676270"/>
    <w:rsid w:val="0067718A"/>
    <w:rsid w:val="00680800"/>
    <w:rsid w:val="00684F2A"/>
    <w:rsid w:val="006855DA"/>
    <w:rsid w:val="00686E69"/>
    <w:rsid w:val="0069008F"/>
    <w:rsid w:val="00693AB2"/>
    <w:rsid w:val="00693AF0"/>
    <w:rsid w:val="00697CE4"/>
    <w:rsid w:val="006A329A"/>
    <w:rsid w:val="006A6751"/>
    <w:rsid w:val="006A7F0B"/>
    <w:rsid w:val="006B1EB8"/>
    <w:rsid w:val="006B60B7"/>
    <w:rsid w:val="006B663D"/>
    <w:rsid w:val="006B69BA"/>
    <w:rsid w:val="006B6E4E"/>
    <w:rsid w:val="006B7777"/>
    <w:rsid w:val="006C0900"/>
    <w:rsid w:val="006C1264"/>
    <w:rsid w:val="006C15DD"/>
    <w:rsid w:val="006C3076"/>
    <w:rsid w:val="006C3FD5"/>
    <w:rsid w:val="006C58C0"/>
    <w:rsid w:val="006C70CD"/>
    <w:rsid w:val="006D0EEC"/>
    <w:rsid w:val="006D1E72"/>
    <w:rsid w:val="006D7048"/>
    <w:rsid w:val="006D7F3A"/>
    <w:rsid w:val="006E407D"/>
    <w:rsid w:val="006E4341"/>
    <w:rsid w:val="006E4A68"/>
    <w:rsid w:val="006E597B"/>
    <w:rsid w:val="006E7407"/>
    <w:rsid w:val="006E7B4E"/>
    <w:rsid w:val="006F3829"/>
    <w:rsid w:val="006F3B72"/>
    <w:rsid w:val="006F6370"/>
    <w:rsid w:val="006F6B06"/>
    <w:rsid w:val="006F7A17"/>
    <w:rsid w:val="006F7C9E"/>
    <w:rsid w:val="00700DDD"/>
    <w:rsid w:val="007018C2"/>
    <w:rsid w:val="00703DD3"/>
    <w:rsid w:val="00705E89"/>
    <w:rsid w:val="00706CEC"/>
    <w:rsid w:val="0071260F"/>
    <w:rsid w:val="007126C1"/>
    <w:rsid w:val="0071290D"/>
    <w:rsid w:val="00712AE1"/>
    <w:rsid w:val="00713340"/>
    <w:rsid w:val="00713BBA"/>
    <w:rsid w:val="0071421C"/>
    <w:rsid w:val="00715A1E"/>
    <w:rsid w:val="00715BC3"/>
    <w:rsid w:val="007211DE"/>
    <w:rsid w:val="00721E8D"/>
    <w:rsid w:val="00722575"/>
    <w:rsid w:val="00724CBC"/>
    <w:rsid w:val="007272EF"/>
    <w:rsid w:val="0072758A"/>
    <w:rsid w:val="007301AD"/>
    <w:rsid w:val="0073075B"/>
    <w:rsid w:val="00730AC4"/>
    <w:rsid w:val="00731516"/>
    <w:rsid w:val="007357B2"/>
    <w:rsid w:val="007364D4"/>
    <w:rsid w:val="0074048A"/>
    <w:rsid w:val="00740601"/>
    <w:rsid w:val="00740A58"/>
    <w:rsid w:val="007417B0"/>
    <w:rsid w:val="00741D00"/>
    <w:rsid w:val="00742A29"/>
    <w:rsid w:val="00742A8F"/>
    <w:rsid w:val="00742FF0"/>
    <w:rsid w:val="00743713"/>
    <w:rsid w:val="00743D17"/>
    <w:rsid w:val="00743E9F"/>
    <w:rsid w:val="00744564"/>
    <w:rsid w:val="00745FFC"/>
    <w:rsid w:val="00746C5A"/>
    <w:rsid w:val="00747151"/>
    <w:rsid w:val="00747F5D"/>
    <w:rsid w:val="007518CD"/>
    <w:rsid w:val="00754AB3"/>
    <w:rsid w:val="007559C9"/>
    <w:rsid w:val="00756037"/>
    <w:rsid w:val="007564D5"/>
    <w:rsid w:val="00756DF1"/>
    <w:rsid w:val="00757C24"/>
    <w:rsid w:val="00761CD2"/>
    <w:rsid w:val="007625B5"/>
    <w:rsid w:val="00763938"/>
    <w:rsid w:val="0077295A"/>
    <w:rsid w:val="0077486A"/>
    <w:rsid w:val="00775269"/>
    <w:rsid w:val="007761EA"/>
    <w:rsid w:val="007768A5"/>
    <w:rsid w:val="00781F7D"/>
    <w:rsid w:val="00785C36"/>
    <w:rsid w:val="00794F0B"/>
    <w:rsid w:val="007963B4"/>
    <w:rsid w:val="0079725B"/>
    <w:rsid w:val="007A13FB"/>
    <w:rsid w:val="007A2975"/>
    <w:rsid w:val="007A2B8B"/>
    <w:rsid w:val="007A3E15"/>
    <w:rsid w:val="007A6DB4"/>
    <w:rsid w:val="007B2038"/>
    <w:rsid w:val="007B2666"/>
    <w:rsid w:val="007B3206"/>
    <w:rsid w:val="007B38A0"/>
    <w:rsid w:val="007B3DCD"/>
    <w:rsid w:val="007B4D00"/>
    <w:rsid w:val="007B5287"/>
    <w:rsid w:val="007B58B1"/>
    <w:rsid w:val="007B6EA6"/>
    <w:rsid w:val="007C05B5"/>
    <w:rsid w:val="007C178B"/>
    <w:rsid w:val="007C1B2C"/>
    <w:rsid w:val="007C2419"/>
    <w:rsid w:val="007C486D"/>
    <w:rsid w:val="007C4D55"/>
    <w:rsid w:val="007C5E43"/>
    <w:rsid w:val="007C7120"/>
    <w:rsid w:val="007D1194"/>
    <w:rsid w:val="007D11B3"/>
    <w:rsid w:val="007D18CB"/>
    <w:rsid w:val="007D415E"/>
    <w:rsid w:val="007D5493"/>
    <w:rsid w:val="007E0CE1"/>
    <w:rsid w:val="007E1B68"/>
    <w:rsid w:val="007E1C17"/>
    <w:rsid w:val="007E2781"/>
    <w:rsid w:val="007E31C7"/>
    <w:rsid w:val="007E5506"/>
    <w:rsid w:val="007E57C1"/>
    <w:rsid w:val="007E66BF"/>
    <w:rsid w:val="007E73A0"/>
    <w:rsid w:val="007E7493"/>
    <w:rsid w:val="007E7563"/>
    <w:rsid w:val="007F3C8D"/>
    <w:rsid w:val="007F5D77"/>
    <w:rsid w:val="007F7740"/>
    <w:rsid w:val="007F7F7C"/>
    <w:rsid w:val="00800403"/>
    <w:rsid w:val="0080199C"/>
    <w:rsid w:val="00803ECE"/>
    <w:rsid w:val="008051BC"/>
    <w:rsid w:val="008105C7"/>
    <w:rsid w:val="00812284"/>
    <w:rsid w:val="0081292E"/>
    <w:rsid w:val="00812CE8"/>
    <w:rsid w:val="008132FF"/>
    <w:rsid w:val="008134DA"/>
    <w:rsid w:val="00814297"/>
    <w:rsid w:val="00817011"/>
    <w:rsid w:val="00817430"/>
    <w:rsid w:val="00820FEC"/>
    <w:rsid w:val="00821A54"/>
    <w:rsid w:val="00821CD8"/>
    <w:rsid w:val="00821E19"/>
    <w:rsid w:val="00822679"/>
    <w:rsid w:val="008231D3"/>
    <w:rsid w:val="008244E7"/>
    <w:rsid w:val="008258E9"/>
    <w:rsid w:val="00826F41"/>
    <w:rsid w:val="008279B1"/>
    <w:rsid w:val="00827E75"/>
    <w:rsid w:val="00831FA2"/>
    <w:rsid w:val="0083256F"/>
    <w:rsid w:val="0083288C"/>
    <w:rsid w:val="00832BE6"/>
    <w:rsid w:val="00832DBA"/>
    <w:rsid w:val="00833BD1"/>
    <w:rsid w:val="0083450A"/>
    <w:rsid w:val="008372E0"/>
    <w:rsid w:val="00841851"/>
    <w:rsid w:val="00841930"/>
    <w:rsid w:val="00841A16"/>
    <w:rsid w:val="00842030"/>
    <w:rsid w:val="00842595"/>
    <w:rsid w:val="00843065"/>
    <w:rsid w:val="00846B44"/>
    <w:rsid w:val="0084743F"/>
    <w:rsid w:val="00847554"/>
    <w:rsid w:val="00847CC7"/>
    <w:rsid w:val="00852689"/>
    <w:rsid w:val="00855389"/>
    <w:rsid w:val="00855F9D"/>
    <w:rsid w:val="0085648A"/>
    <w:rsid w:val="00857C7D"/>
    <w:rsid w:val="00860997"/>
    <w:rsid w:val="00860E8D"/>
    <w:rsid w:val="0086210D"/>
    <w:rsid w:val="00862956"/>
    <w:rsid w:val="00862E63"/>
    <w:rsid w:val="00864810"/>
    <w:rsid w:val="00866067"/>
    <w:rsid w:val="00866638"/>
    <w:rsid w:val="00866F69"/>
    <w:rsid w:val="00867F32"/>
    <w:rsid w:val="00873978"/>
    <w:rsid w:val="0087469E"/>
    <w:rsid w:val="00874AFB"/>
    <w:rsid w:val="00874E05"/>
    <w:rsid w:val="0087536D"/>
    <w:rsid w:val="00875954"/>
    <w:rsid w:val="00876D4F"/>
    <w:rsid w:val="00876D50"/>
    <w:rsid w:val="008779C3"/>
    <w:rsid w:val="00880156"/>
    <w:rsid w:val="00880BCA"/>
    <w:rsid w:val="00880BEB"/>
    <w:rsid w:val="00880FF7"/>
    <w:rsid w:val="00881287"/>
    <w:rsid w:val="00882579"/>
    <w:rsid w:val="00883730"/>
    <w:rsid w:val="00883F46"/>
    <w:rsid w:val="00885F39"/>
    <w:rsid w:val="00886EEB"/>
    <w:rsid w:val="008911FD"/>
    <w:rsid w:val="00892D87"/>
    <w:rsid w:val="008934D7"/>
    <w:rsid w:val="0089497B"/>
    <w:rsid w:val="008949CE"/>
    <w:rsid w:val="008A022B"/>
    <w:rsid w:val="008A07B7"/>
    <w:rsid w:val="008A07DB"/>
    <w:rsid w:val="008A0E62"/>
    <w:rsid w:val="008A2307"/>
    <w:rsid w:val="008A4041"/>
    <w:rsid w:val="008A56DB"/>
    <w:rsid w:val="008A5C6B"/>
    <w:rsid w:val="008A7918"/>
    <w:rsid w:val="008A7EEC"/>
    <w:rsid w:val="008B0529"/>
    <w:rsid w:val="008B0E80"/>
    <w:rsid w:val="008B29ED"/>
    <w:rsid w:val="008B47BC"/>
    <w:rsid w:val="008B540D"/>
    <w:rsid w:val="008B5690"/>
    <w:rsid w:val="008C075E"/>
    <w:rsid w:val="008C0CD4"/>
    <w:rsid w:val="008C1CAF"/>
    <w:rsid w:val="008C1FB5"/>
    <w:rsid w:val="008C206B"/>
    <w:rsid w:val="008C4C0C"/>
    <w:rsid w:val="008C57EA"/>
    <w:rsid w:val="008D0924"/>
    <w:rsid w:val="008D18EB"/>
    <w:rsid w:val="008D1A1A"/>
    <w:rsid w:val="008D28D9"/>
    <w:rsid w:val="008D2EA6"/>
    <w:rsid w:val="008D54A6"/>
    <w:rsid w:val="008D66B1"/>
    <w:rsid w:val="008E14D6"/>
    <w:rsid w:val="008E42C0"/>
    <w:rsid w:val="008E55AD"/>
    <w:rsid w:val="008F0605"/>
    <w:rsid w:val="008F0BB2"/>
    <w:rsid w:val="008F333D"/>
    <w:rsid w:val="008F33C9"/>
    <w:rsid w:val="008F3F76"/>
    <w:rsid w:val="008F42BE"/>
    <w:rsid w:val="008F43B1"/>
    <w:rsid w:val="008F52C5"/>
    <w:rsid w:val="00900FE6"/>
    <w:rsid w:val="00902D40"/>
    <w:rsid w:val="00902F9A"/>
    <w:rsid w:val="00904222"/>
    <w:rsid w:val="009043F6"/>
    <w:rsid w:val="00911293"/>
    <w:rsid w:val="00913A51"/>
    <w:rsid w:val="00914F07"/>
    <w:rsid w:val="00915209"/>
    <w:rsid w:val="00915A90"/>
    <w:rsid w:val="00916890"/>
    <w:rsid w:val="009170E8"/>
    <w:rsid w:val="00917355"/>
    <w:rsid w:val="0092069B"/>
    <w:rsid w:val="00923840"/>
    <w:rsid w:val="00923B59"/>
    <w:rsid w:val="00924CFB"/>
    <w:rsid w:val="00926126"/>
    <w:rsid w:val="009275D0"/>
    <w:rsid w:val="0092762B"/>
    <w:rsid w:val="00927930"/>
    <w:rsid w:val="00931840"/>
    <w:rsid w:val="00934A12"/>
    <w:rsid w:val="0093603B"/>
    <w:rsid w:val="0093643F"/>
    <w:rsid w:val="00936CA7"/>
    <w:rsid w:val="00937078"/>
    <w:rsid w:val="0093798E"/>
    <w:rsid w:val="009400BD"/>
    <w:rsid w:val="00940FA9"/>
    <w:rsid w:val="0094230B"/>
    <w:rsid w:val="00942529"/>
    <w:rsid w:val="00942887"/>
    <w:rsid w:val="00943BE8"/>
    <w:rsid w:val="00943C64"/>
    <w:rsid w:val="0094433A"/>
    <w:rsid w:val="00947996"/>
    <w:rsid w:val="00951FA5"/>
    <w:rsid w:val="009545D7"/>
    <w:rsid w:val="009551D1"/>
    <w:rsid w:val="009577A2"/>
    <w:rsid w:val="00961A45"/>
    <w:rsid w:val="00961D6C"/>
    <w:rsid w:val="009626C8"/>
    <w:rsid w:val="00962EB7"/>
    <w:rsid w:val="0096401E"/>
    <w:rsid w:val="009640C2"/>
    <w:rsid w:val="0096475A"/>
    <w:rsid w:val="00965610"/>
    <w:rsid w:val="009663D6"/>
    <w:rsid w:val="00970D32"/>
    <w:rsid w:val="009738D6"/>
    <w:rsid w:val="00974B5E"/>
    <w:rsid w:val="009766AC"/>
    <w:rsid w:val="00976B07"/>
    <w:rsid w:val="00980A4F"/>
    <w:rsid w:val="00983B7F"/>
    <w:rsid w:val="0098487F"/>
    <w:rsid w:val="009857B0"/>
    <w:rsid w:val="00986744"/>
    <w:rsid w:val="00986B48"/>
    <w:rsid w:val="009912EC"/>
    <w:rsid w:val="00991D7D"/>
    <w:rsid w:val="009936CB"/>
    <w:rsid w:val="009967EB"/>
    <w:rsid w:val="00996D2F"/>
    <w:rsid w:val="0099795E"/>
    <w:rsid w:val="00997AD5"/>
    <w:rsid w:val="009A344C"/>
    <w:rsid w:val="009A350C"/>
    <w:rsid w:val="009A39B9"/>
    <w:rsid w:val="009A49DF"/>
    <w:rsid w:val="009A6590"/>
    <w:rsid w:val="009B1C36"/>
    <w:rsid w:val="009B2DDE"/>
    <w:rsid w:val="009B3023"/>
    <w:rsid w:val="009B3C4A"/>
    <w:rsid w:val="009B47F3"/>
    <w:rsid w:val="009B485D"/>
    <w:rsid w:val="009B49F8"/>
    <w:rsid w:val="009B6E15"/>
    <w:rsid w:val="009B6F8A"/>
    <w:rsid w:val="009B78AF"/>
    <w:rsid w:val="009C1DF3"/>
    <w:rsid w:val="009C2AF7"/>
    <w:rsid w:val="009C41CB"/>
    <w:rsid w:val="009C523C"/>
    <w:rsid w:val="009C56C8"/>
    <w:rsid w:val="009C6559"/>
    <w:rsid w:val="009D0597"/>
    <w:rsid w:val="009D2E2E"/>
    <w:rsid w:val="009D3AA4"/>
    <w:rsid w:val="009D3AC7"/>
    <w:rsid w:val="009D629F"/>
    <w:rsid w:val="009D6412"/>
    <w:rsid w:val="009D647D"/>
    <w:rsid w:val="009D6589"/>
    <w:rsid w:val="009E0CD8"/>
    <w:rsid w:val="009E1D2F"/>
    <w:rsid w:val="009E1E76"/>
    <w:rsid w:val="009E41B8"/>
    <w:rsid w:val="009E67C1"/>
    <w:rsid w:val="009E7879"/>
    <w:rsid w:val="009F150D"/>
    <w:rsid w:val="009F188B"/>
    <w:rsid w:val="009F3531"/>
    <w:rsid w:val="009F7BC6"/>
    <w:rsid w:val="00A00153"/>
    <w:rsid w:val="00A00549"/>
    <w:rsid w:val="00A01465"/>
    <w:rsid w:val="00A02869"/>
    <w:rsid w:val="00A031C2"/>
    <w:rsid w:val="00A0594A"/>
    <w:rsid w:val="00A06F28"/>
    <w:rsid w:val="00A075CD"/>
    <w:rsid w:val="00A10909"/>
    <w:rsid w:val="00A10F61"/>
    <w:rsid w:val="00A132AB"/>
    <w:rsid w:val="00A17375"/>
    <w:rsid w:val="00A219F1"/>
    <w:rsid w:val="00A24540"/>
    <w:rsid w:val="00A25B2F"/>
    <w:rsid w:val="00A319B9"/>
    <w:rsid w:val="00A32891"/>
    <w:rsid w:val="00A3565B"/>
    <w:rsid w:val="00A35D47"/>
    <w:rsid w:val="00A36B7F"/>
    <w:rsid w:val="00A3707B"/>
    <w:rsid w:val="00A40851"/>
    <w:rsid w:val="00A4124E"/>
    <w:rsid w:val="00A41FEC"/>
    <w:rsid w:val="00A42991"/>
    <w:rsid w:val="00A43036"/>
    <w:rsid w:val="00A446BD"/>
    <w:rsid w:val="00A449D3"/>
    <w:rsid w:val="00A47B92"/>
    <w:rsid w:val="00A50F7B"/>
    <w:rsid w:val="00A51876"/>
    <w:rsid w:val="00A51F8E"/>
    <w:rsid w:val="00A536CD"/>
    <w:rsid w:val="00A5600B"/>
    <w:rsid w:val="00A5735C"/>
    <w:rsid w:val="00A57D2D"/>
    <w:rsid w:val="00A62104"/>
    <w:rsid w:val="00A621E1"/>
    <w:rsid w:val="00A62908"/>
    <w:rsid w:val="00A62F69"/>
    <w:rsid w:val="00A634F4"/>
    <w:rsid w:val="00A64726"/>
    <w:rsid w:val="00A65F50"/>
    <w:rsid w:val="00A67979"/>
    <w:rsid w:val="00A71958"/>
    <w:rsid w:val="00A71BBE"/>
    <w:rsid w:val="00A7389F"/>
    <w:rsid w:val="00A73E6F"/>
    <w:rsid w:val="00A748D7"/>
    <w:rsid w:val="00A7618D"/>
    <w:rsid w:val="00A76493"/>
    <w:rsid w:val="00A76821"/>
    <w:rsid w:val="00A77D59"/>
    <w:rsid w:val="00A80131"/>
    <w:rsid w:val="00A82A45"/>
    <w:rsid w:val="00A82F77"/>
    <w:rsid w:val="00A83024"/>
    <w:rsid w:val="00A84774"/>
    <w:rsid w:val="00A84CC2"/>
    <w:rsid w:val="00A86A7B"/>
    <w:rsid w:val="00A86FFB"/>
    <w:rsid w:val="00A87BCD"/>
    <w:rsid w:val="00A91A45"/>
    <w:rsid w:val="00A92855"/>
    <w:rsid w:val="00A952D3"/>
    <w:rsid w:val="00A95DF0"/>
    <w:rsid w:val="00A960DB"/>
    <w:rsid w:val="00A96916"/>
    <w:rsid w:val="00AA0E4C"/>
    <w:rsid w:val="00AA197A"/>
    <w:rsid w:val="00AA236E"/>
    <w:rsid w:val="00AA2EEE"/>
    <w:rsid w:val="00AA483C"/>
    <w:rsid w:val="00AA5A2E"/>
    <w:rsid w:val="00AA61A6"/>
    <w:rsid w:val="00AA6F7F"/>
    <w:rsid w:val="00AA6FE9"/>
    <w:rsid w:val="00AB0B54"/>
    <w:rsid w:val="00AB21EB"/>
    <w:rsid w:val="00AB2A63"/>
    <w:rsid w:val="00AB42EE"/>
    <w:rsid w:val="00AB4719"/>
    <w:rsid w:val="00AB475D"/>
    <w:rsid w:val="00AB491D"/>
    <w:rsid w:val="00AB5F81"/>
    <w:rsid w:val="00AC0F9C"/>
    <w:rsid w:val="00AC2F2E"/>
    <w:rsid w:val="00AC4618"/>
    <w:rsid w:val="00AC4780"/>
    <w:rsid w:val="00AC7CBF"/>
    <w:rsid w:val="00AD0C8A"/>
    <w:rsid w:val="00AD0E4F"/>
    <w:rsid w:val="00AD2297"/>
    <w:rsid w:val="00AD3377"/>
    <w:rsid w:val="00AD3C3C"/>
    <w:rsid w:val="00AD5B6C"/>
    <w:rsid w:val="00AD6F94"/>
    <w:rsid w:val="00AD7392"/>
    <w:rsid w:val="00AD79A5"/>
    <w:rsid w:val="00AE0B13"/>
    <w:rsid w:val="00AE1F02"/>
    <w:rsid w:val="00AE2053"/>
    <w:rsid w:val="00AE33CD"/>
    <w:rsid w:val="00AE5CB6"/>
    <w:rsid w:val="00AF0055"/>
    <w:rsid w:val="00AF15D5"/>
    <w:rsid w:val="00AF1603"/>
    <w:rsid w:val="00AF16C4"/>
    <w:rsid w:val="00AF27EC"/>
    <w:rsid w:val="00AF28DA"/>
    <w:rsid w:val="00AF3666"/>
    <w:rsid w:val="00AF3D92"/>
    <w:rsid w:val="00AF4624"/>
    <w:rsid w:val="00AF5660"/>
    <w:rsid w:val="00AF7233"/>
    <w:rsid w:val="00B0070A"/>
    <w:rsid w:val="00B00A66"/>
    <w:rsid w:val="00B034DC"/>
    <w:rsid w:val="00B074AD"/>
    <w:rsid w:val="00B11FCD"/>
    <w:rsid w:val="00B123CF"/>
    <w:rsid w:val="00B1286D"/>
    <w:rsid w:val="00B1303C"/>
    <w:rsid w:val="00B13ABA"/>
    <w:rsid w:val="00B1415A"/>
    <w:rsid w:val="00B17CF4"/>
    <w:rsid w:val="00B21632"/>
    <w:rsid w:val="00B2307A"/>
    <w:rsid w:val="00B259B5"/>
    <w:rsid w:val="00B25A21"/>
    <w:rsid w:val="00B277BF"/>
    <w:rsid w:val="00B278CB"/>
    <w:rsid w:val="00B30036"/>
    <w:rsid w:val="00B3106D"/>
    <w:rsid w:val="00B32654"/>
    <w:rsid w:val="00B34B2F"/>
    <w:rsid w:val="00B358E5"/>
    <w:rsid w:val="00B36FFC"/>
    <w:rsid w:val="00B37ED7"/>
    <w:rsid w:val="00B401D1"/>
    <w:rsid w:val="00B40C0A"/>
    <w:rsid w:val="00B41DAA"/>
    <w:rsid w:val="00B422F4"/>
    <w:rsid w:val="00B449A8"/>
    <w:rsid w:val="00B462BE"/>
    <w:rsid w:val="00B477CA"/>
    <w:rsid w:val="00B500C9"/>
    <w:rsid w:val="00B50994"/>
    <w:rsid w:val="00B50A84"/>
    <w:rsid w:val="00B50AD5"/>
    <w:rsid w:val="00B5423C"/>
    <w:rsid w:val="00B547F1"/>
    <w:rsid w:val="00B60471"/>
    <w:rsid w:val="00B614AE"/>
    <w:rsid w:val="00B637DB"/>
    <w:rsid w:val="00B637DC"/>
    <w:rsid w:val="00B641F5"/>
    <w:rsid w:val="00B645D1"/>
    <w:rsid w:val="00B6542A"/>
    <w:rsid w:val="00B659AA"/>
    <w:rsid w:val="00B67426"/>
    <w:rsid w:val="00B70881"/>
    <w:rsid w:val="00B71021"/>
    <w:rsid w:val="00B715C1"/>
    <w:rsid w:val="00B72D6E"/>
    <w:rsid w:val="00B73F98"/>
    <w:rsid w:val="00B743A1"/>
    <w:rsid w:val="00B75AD2"/>
    <w:rsid w:val="00B75ED3"/>
    <w:rsid w:val="00B76D4D"/>
    <w:rsid w:val="00B80F9D"/>
    <w:rsid w:val="00B8103E"/>
    <w:rsid w:val="00B81D96"/>
    <w:rsid w:val="00B82A9C"/>
    <w:rsid w:val="00B846A3"/>
    <w:rsid w:val="00B85275"/>
    <w:rsid w:val="00B87B0D"/>
    <w:rsid w:val="00B87F04"/>
    <w:rsid w:val="00B901B7"/>
    <w:rsid w:val="00B903E1"/>
    <w:rsid w:val="00B9313D"/>
    <w:rsid w:val="00B93BB6"/>
    <w:rsid w:val="00B942A4"/>
    <w:rsid w:val="00B954EE"/>
    <w:rsid w:val="00B96CA0"/>
    <w:rsid w:val="00B972EC"/>
    <w:rsid w:val="00BA02DD"/>
    <w:rsid w:val="00BA08FB"/>
    <w:rsid w:val="00BA0FBA"/>
    <w:rsid w:val="00BA1DB8"/>
    <w:rsid w:val="00BA2A69"/>
    <w:rsid w:val="00BA4A38"/>
    <w:rsid w:val="00BA4CD9"/>
    <w:rsid w:val="00BA4F29"/>
    <w:rsid w:val="00BA4F74"/>
    <w:rsid w:val="00BA585D"/>
    <w:rsid w:val="00BA6070"/>
    <w:rsid w:val="00BA656E"/>
    <w:rsid w:val="00BB4E67"/>
    <w:rsid w:val="00BB500D"/>
    <w:rsid w:val="00BB7758"/>
    <w:rsid w:val="00BC0356"/>
    <w:rsid w:val="00BC0A4A"/>
    <w:rsid w:val="00BC2B29"/>
    <w:rsid w:val="00BC33B4"/>
    <w:rsid w:val="00BC3983"/>
    <w:rsid w:val="00BC59F7"/>
    <w:rsid w:val="00BC60B7"/>
    <w:rsid w:val="00BC6225"/>
    <w:rsid w:val="00BC6AC5"/>
    <w:rsid w:val="00BC72B9"/>
    <w:rsid w:val="00BD0485"/>
    <w:rsid w:val="00BD0B3E"/>
    <w:rsid w:val="00BD18B5"/>
    <w:rsid w:val="00BD2A4F"/>
    <w:rsid w:val="00BD30B6"/>
    <w:rsid w:val="00BD38AB"/>
    <w:rsid w:val="00BD4C71"/>
    <w:rsid w:val="00BD6F40"/>
    <w:rsid w:val="00BD75F6"/>
    <w:rsid w:val="00BD76C9"/>
    <w:rsid w:val="00BD7BC0"/>
    <w:rsid w:val="00BD7E05"/>
    <w:rsid w:val="00BE0098"/>
    <w:rsid w:val="00BE14B1"/>
    <w:rsid w:val="00BE1594"/>
    <w:rsid w:val="00BE4174"/>
    <w:rsid w:val="00BE5886"/>
    <w:rsid w:val="00BE5A6B"/>
    <w:rsid w:val="00BE5C5F"/>
    <w:rsid w:val="00BF3320"/>
    <w:rsid w:val="00BF40AE"/>
    <w:rsid w:val="00BF5DAD"/>
    <w:rsid w:val="00BF6895"/>
    <w:rsid w:val="00C01799"/>
    <w:rsid w:val="00C01E62"/>
    <w:rsid w:val="00C02415"/>
    <w:rsid w:val="00C02599"/>
    <w:rsid w:val="00C027F0"/>
    <w:rsid w:val="00C02BC4"/>
    <w:rsid w:val="00C03CBF"/>
    <w:rsid w:val="00C04462"/>
    <w:rsid w:val="00C04BA7"/>
    <w:rsid w:val="00C05085"/>
    <w:rsid w:val="00C07D54"/>
    <w:rsid w:val="00C1126E"/>
    <w:rsid w:val="00C113B1"/>
    <w:rsid w:val="00C12C16"/>
    <w:rsid w:val="00C14C88"/>
    <w:rsid w:val="00C16402"/>
    <w:rsid w:val="00C23498"/>
    <w:rsid w:val="00C23D02"/>
    <w:rsid w:val="00C255B5"/>
    <w:rsid w:val="00C25CB7"/>
    <w:rsid w:val="00C2656D"/>
    <w:rsid w:val="00C27450"/>
    <w:rsid w:val="00C27862"/>
    <w:rsid w:val="00C30899"/>
    <w:rsid w:val="00C317FA"/>
    <w:rsid w:val="00C3191A"/>
    <w:rsid w:val="00C33AF0"/>
    <w:rsid w:val="00C34E9A"/>
    <w:rsid w:val="00C36247"/>
    <w:rsid w:val="00C37C62"/>
    <w:rsid w:val="00C40550"/>
    <w:rsid w:val="00C41807"/>
    <w:rsid w:val="00C4359E"/>
    <w:rsid w:val="00C44DE9"/>
    <w:rsid w:val="00C451DC"/>
    <w:rsid w:val="00C47792"/>
    <w:rsid w:val="00C5284D"/>
    <w:rsid w:val="00C54BBF"/>
    <w:rsid w:val="00C55C88"/>
    <w:rsid w:val="00C573A3"/>
    <w:rsid w:val="00C61910"/>
    <w:rsid w:val="00C62173"/>
    <w:rsid w:val="00C6286E"/>
    <w:rsid w:val="00C6296D"/>
    <w:rsid w:val="00C62CC2"/>
    <w:rsid w:val="00C630C2"/>
    <w:rsid w:val="00C63E24"/>
    <w:rsid w:val="00C63FC4"/>
    <w:rsid w:val="00C64718"/>
    <w:rsid w:val="00C64FE2"/>
    <w:rsid w:val="00C66B62"/>
    <w:rsid w:val="00C67C19"/>
    <w:rsid w:val="00C70B1C"/>
    <w:rsid w:val="00C71DBE"/>
    <w:rsid w:val="00C739A3"/>
    <w:rsid w:val="00C73E58"/>
    <w:rsid w:val="00C75337"/>
    <w:rsid w:val="00C756E5"/>
    <w:rsid w:val="00C760A6"/>
    <w:rsid w:val="00C76E09"/>
    <w:rsid w:val="00C846B3"/>
    <w:rsid w:val="00C8778C"/>
    <w:rsid w:val="00C939C8"/>
    <w:rsid w:val="00C94007"/>
    <w:rsid w:val="00C957E4"/>
    <w:rsid w:val="00C95E3F"/>
    <w:rsid w:val="00C96494"/>
    <w:rsid w:val="00C96622"/>
    <w:rsid w:val="00C97708"/>
    <w:rsid w:val="00C97B23"/>
    <w:rsid w:val="00CA05F7"/>
    <w:rsid w:val="00CA1511"/>
    <w:rsid w:val="00CA1E87"/>
    <w:rsid w:val="00CA2B09"/>
    <w:rsid w:val="00CA3516"/>
    <w:rsid w:val="00CA59E3"/>
    <w:rsid w:val="00CA7384"/>
    <w:rsid w:val="00CB51C0"/>
    <w:rsid w:val="00CB5A32"/>
    <w:rsid w:val="00CB687F"/>
    <w:rsid w:val="00CB69D6"/>
    <w:rsid w:val="00CC18A8"/>
    <w:rsid w:val="00CC24A2"/>
    <w:rsid w:val="00CC24DA"/>
    <w:rsid w:val="00CC2B16"/>
    <w:rsid w:val="00CC49A2"/>
    <w:rsid w:val="00CC75B0"/>
    <w:rsid w:val="00CC77D5"/>
    <w:rsid w:val="00CC7F4C"/>
    <w:rsid w:val="00CD0D54"/>
    <w:rsid w:val="00CD1D7B"/>
    <w:rsid w:val="00CD2BCD"/>
    <w:rsid w:val="00CD30FD"/>
    <w:rsid w:val="00CD4F6B"/>
    <w:rsid w:val="00CD630B"/>
    <w:rsid w:val="00CD6806"/>
    <w:rsid w:val="00CD73E2"/>
    <w:rsid w:val="00CE2403"/>
    <w:rsid w:val="00CE3582"/>
    <w:rsid w:val="00CE5A99"/>
    <w:rsid w:val="00CE7131"/>
    <w:rsid w:val="00CE71EB"/>
    <w:rsid w:val="00CF08D0"/>
    <w:rsid w:val="00CF6667"/>
    <w:rsid w:val="00CF7EBB"/>
    <w:rsid w:val="00D00C86"/>
    <w:rsid w:val="00D00EA1"/>
    <w:rsid w:val="00D03195"/>
    <w:rsid w:val="00D05866"/>
    <w:rsid w:val="00D061EB"/>
    <w:rsid w:val="00D06719"/>
    <w:rsid w:val="00D06EEC"/>
    <w:rsid w:val="00D07375"/>
    <w:rsid w:val="00D1089D"/>
    <w:rsid w:val="00D10AE5"/>
    <w:rsid w:val="00D12C2F"/>
    <w:rsid w:val="00D12FDF"/>
    <w:rsid w:val="00D131C1"/>
    <w:rsid w:val="00D1550E"/>
    <w:rsid w:val="00D169CA"/>
    <w:rsid w:val="00D206B0"/>
    <w:rsid w:val="00D214E4"/>
    <w:rsid w:val="00D2164B"/>
    <w:rsid w:val="00D23999"/>
    <w:rsid w:val="00D2402B"/>
    <w:rsid w:val="00D2432A"/>
    <w:rsid w:val="00D24BF9"/>
    <w:rsid w:val="00D25AA1"/>
    <w:rsid w:val="00D260B0"/>
    <w:rsid w:val="00D26C51"/>
    <w:rsid w:val="00D26EDB"/>
    <w:rsid w:val="00D27FF6"/>
    <w:rsid w:val="00D30440"/>
    <w:rsid w:val="00D35F16"/>
    <w:rsid w:val="00D36531"/>
    <w:rsid w:val="00D36C1E"/>
    <w:rsid w:val="00D42391"/>
    <w:rsid w:val="00D42AEA"/>
    <w:rsid w:val="00D438E6"/>
    <w:rsid w:val="00D44375"/>
    <w:rsid w:val="00D455A0"/>
    <w:rsid w:val="00D45EC2"/>
    <w:rsid w:val="00D462B0"/>
    <w:rsid w:val="00D4760A"/>
    <w:rsid w:val="00D513CD"/>
    <w:rsid w:val="00D51597"/>
    <w:rsid w:val="00D51F2A"/>
    <w:rsid w:val="00D526C0"/>
    <w:rsid w:val="00D551B4"/>
    <w:rsid w:val="00D5539F"/>
    <w:rsid w:val="00D56273"/>
    <w:rsid w:val="00D56963"/>
    <w:rsid w:val="00D571CD"/>
    <w:rsid w:val="00D57237"/>
    <w:rsid w:val="00D602D0"/>
    <w:rsid w:val="00D6250F"/>
    <w:rsid w:val="00D62533"/>
    <w:rsid w:val="00D62A30"/>
    <w:rsid w:val="00D65BFB"/>
    <w:rsid w:val="00D65CF3"/>
    <w:rsid w:val="00D668B4"/>
    <w:rsid w:val="00D71306"/>
    <w:rsid w:val="00D713C8"/>
    <w:rsid w:val="00D71E1E"/>
    <w:rsid w:val="00D724E6"/>
    <w:rsid w:val="00D72631"/>
    <w:rsid w:val="00D73B9E"/>
    <w:rsid w:val="00D74CF5"/>
    <w:rsid w:val="00D7629D"/>
    <w:rsid w:val="00D824FB"/>
    <w:rsid w:val="00D86C33"/>
    <w:rsid w:val="00D87D53"/>
    <w:rsid w:val="00D90D9F"/>
    <w:rsid w:val="00D93722"/>
    <w:rsid w:val="00D97414"/>
    <w:rsid w:val="00D9741F"/>
    <w:rsid w:val="00DA1FA2"/>
    <w:rsid w:val="00DA35AF"/>
    <w:rsid w:val="00DA4091"/>
    <w:rsid w:val="00DA5D97"/>
    <w:rsid w:val="00DA6ACC"/>
    <w:rsid w:val="00DB0D35"/>
    <w:rsid w:val="00DB3DD3"/>
    <w:rsid w:val="00DB40CC"/>
    <w:rsid w:val="00DB4D1B"/>
    <w:rsid w:val="00DB519F"/>
    <w:rsid w:val="00DB5B4C"/>
    <w:rsid w:val="00DB6446"/>
    <w:rsid w:val="00DB6E65"/>
    <w:rsid w:val="00DC5811"/>
    <w:rsid w:val="00DC5D72"/>
    <w:rsid w:val="00DC77DF"/>
    <w:rsid w:val="00DD1A1E"/>
    <w:rsid w:val="00DD1ABB"/>
    <w:rsid w:val="00DD1CAB"/>
    <w:rsid w:val="00DD2A25"/>
    <w:rsid w:val="00DD2DCF"/>
    <w:rsid w:val="00DD36F7"/>
    <w:rsid w:val="00DD571E"/>
    <w:rsid w:val="00DD66FE"/>
    <w:rsid w:val="00DD6AD3"/>
    <w:rsid w:val="00DE081B"/>
    <w:rsid w:val="00DE330F"/>
    <w:rsid w:val="00DE3B69"/>
    <w:rsid w:val="00DE3BDC"/>
    <w:rsid w:val="00DE42FD"/>
    <w:rsid w:val="00DE53BD"/>
    <w:rsid w:val="00DE62B8"/>
    <w:rsid w:val="00DE64E1"/>
    <w:rsid w:val="00DE6EC7"/>
    <w:rsid w:val="00DF1D42"/>
    <w:rsid w:val="00DF219A"/>
    <w:rsid w:val="00DF2E09"/>
    <w:rsid w:val="00DF3B8E"/>
    <w:rsid w:val="00DF47B0"/>
    <w:rsid w:val="00DF68C4"/>
    <w:rsid w:val="00E002D3"/>
    <w:rsid w:val="00E01E61"/>
    <w:rsid w:val="00E0221B"/>
    <w:rsid w:val="00E04A6E"/>
    <w:rsid w:val="00E054E9"/>
    <w:rsid w:val="00E0601F"/>
    <w:rsid w:val="00E06609"/>
    <w:rsid w:val="00E06B4E"/>
    <w:rsid w:val="00E07DC9"/>
    <w:rsid w:val="00E10288"/>
    <w:rsid w:val="00E10800"/>
    <w:rsid w:val="00E118AC"/>
    <w:rsid w:val="00E11B3B"/>
    <w:rsid w:val="00E13F73"/>
    <w:rsid w:val="00E14B9E"/>
    <w:rsid w:val="00E15432"/>
    <w:rsid w:val="00E157DF"/>
    <w:rsid w:val="00E1621E"/>
    <w:rsid w:val="00E17CF2"/>
    <w:rsid w:val="00E240D1"/>
    <w:rsid w:val="00E243AB"/>
    <w:rsid w:val="00E274D1"/>
    <w:rsid w:val="00E30636"/>
    <w:rsid w:val="00E30CAF"/>
    <w:rsid w:val="00E31817"/>
    <w:rsid w:val="00E32408"/>
    <w:rsid w:val="00E33151"/>
    <w:rsid w:val="00E355D3"/>
    <w:rsid w:val="00E40461"/>
    <w:rsid w:val="00E40EC9"/>
    <w:rsid w:val="00E43F8A"/>
    <w:rsid w:val="00E46222"/>
    <w:rsid w:val="00E46D49"/>
    <w:rsid w:val="00E475E0"/>
    <w:rsid w:val="00E52A6C"/>
    <w:rsid w:val="00E54207"/>
    <w:rsid w:val="00E5451B"/>
    <w:rsid w:val="00E54B3D"/>
    <w:rsid w:val="00E54D89"/>
    <w:rsid w:val="00E54E02"/>
    <w:rsid w:val="00E54E49"/>
    <w:rsid w:val="00E55DBE"/>
    <w:rsid w:val="00E569C0"/>
    <w:rsid w:val="00E62550"/>
    <w:rsid w:val="00E63847"/>
    <w:rsid w:val="00E64F7A"/>
    <w:rsid w:val="00E650C2"/>
    <w:rsid w:val="00E65350"/>
    <w:rsid w:val="00E65BF2"/>
    <w:rsid w:val="00E73FA6"/>
    <w:rsid w:val="00E743A3"/>
    <w:rsid w:val="00E74B75"/>
    <w:rsid w:val="00E75083"/>
    <w:rsid w:val="00E75897"/>
    <w:rsid w:val="00E76889"/>
    <w:rsid w:val="00E76B34"/>
    <w:rsid w:val="00E8114D"/>
    <w:rsid w:val="00E8199F"/>
    <w:rsid w:val="00E82E22"/>
    <w:rsid w:val="00E85731"/>
    <w:rsid w:val="00E87C49"/>
    <w:rsid w:val="00E915A5"/>
    <w:rsid w:val="00E916F6"/>
    <w:rsid w:val="00E924E0"/>
    <w:rsid w:val="00E92674"/>
    <w:rsid w:val="00E93A23"/>
    <w:rsid w:val="00E960E3"/>
    <w:rsid w:val="00E96186"/>
    <w:rsid w:val="00E96696"/>
    <w:rsid w:val="00E97269"/>
    <w:rsid w:val="00EA0917"/>
    <w:rsid w:val="00EA19F1"/>
    <w:rsid w:val="00EA1C07"/>
    <w:rsid w:val="00EA4044"/>
    <w:rsid w:val="00EA53E3"/>
    <w:rsid w:val="00EA65F4"/>
    <w:rsid w:val="00EB0F19"/>
    <w:rsid w:val="00EB19D5"/>
    <w:rsid w:val="00EB31B2"/>
    <w:rsid w:val="00EB48FD"/>
    <w:rsid w:val="00EB5B08"/>
    <w:rsid w:val="00EB6DD5"/>
    <w:rsid w:val="00EC22B2"/>
    <w:rsid w:val="00EC2D61"/>
    <w:rsid w:val="00EC2D97"/>
    <w:rsid w:val="00EC2EF5"/>
    <w:rsid w:val="00EC490E"/>
    <w:rsid w:val="00EC4E9F"/>
    <w:rsid w:val="00EC514C"/>
    <w:rsid w:val="00EC57F1"/>
    <w:rsid w:val="00EC5D16"/>
    <w:rsid w:val="00EC66AC"/>
    <w:rsid w:val="00ED0888"/>
    <w:rsid w:val="00ED1731"/>
    <w:rsid w:val="00ED25E0"/>
    <w:rsid w:val="00ED2DC1"/>
    <w:rsid w:val="00ED3D37"/>
    <w:rsid w:val="00ED4186"/>
    <w:rsid w:val="00ED4777"/>
    <w:rsid w:val="00ED6CE5"/>
    <w:rsid w:val="00EE04C1"/>
    <w:rsid w:val="00EE1349"/>
    <w:rsid w:val="00EE2010"/>
    <w:rsid w:val="00EE2FC4"/>
    <w:rsid w:val="00EE51E2"/>
    <w:rsid w:val="00EE609B"/>
    <w:rsid w:val="00EE667F"/>
    <w:rsid w:val="00EE748E"/>
    <w:rsid w:val="00EF2B43"/>
    <w:rsid w:val="00EF3528"/>
    <w:rsid w:val="00EF380E"/>
    <w:rsid w:val="00EF63FC"/>
    <w:rsid w:val="00EF7A20"/>
    <w:rsid w:val="00F00069"/>
    <w:rsid w:val="00F00B76"/>
    <w:rsid w:val="00F00BE2"/>
    <w:rsid w:val="00F011E9"/>
    <w:rsid w:val="00F02956"/>
    <w:rsid w:val="00F02ABA"/>
    <w:rsid w:val="00F02E30"/>
    <w:rsid w:val="00F03A9B"/>
    <w:rsid w:val="00F03EE2"/>
    <w:rsid w:val="00F0585F"/>
    <w:rsid w:val="00F0655F"/>
    <w:rsid w:val="00F11FAD"/>
    <w:rsid w:val="00F127EC"/>
    <w:rsid w:val="00F12F97"/>
    <w:rsid w:val="00F13404"/>
    <w:rsid w:val="00F1512D"/>
    <w:rsid w:val="00F15300"/>
    <w:rsid w:val="00F165D7"/>
    <w:rsid w:val="00F21254"/>
    <w:rsid w:val="00F23008"/>
    <w:rsid w:val="00F23F0C"/>
    <w:rsid w:val="00F26E15"/>
    <w:rsid w:val="00F26EC7"/>
    <w:rsid w:val="00F274DE"/>
    <w:rsid w:val="00F2753F"/>
    <w:rsid w:val="00F32CA4"/>
    <w:rsid w:val="00F335DB"/>
    <w:rsid w:val="00F34DB3"/>
    <w:rsid w:val="00F444D3"/>
    <w:rsid w:val="00F468B6"/>
    <w:rsid w:val="00F46B67"/>
    <w:rsid w:val="00F46FFF"/>
    <w:rsid w:val="00F4700C"/>
    <w:rsid w:val="00F5026E"/>
    <w:rsid w:val="00F5075B"/>
    <w:rsid w:val="00F5135B"/>
    <w:rsid w:val="00F5347B"/>
    <w:rsid w:val="00F5685A"/>
    <w:rsid w:val="00F5784B"/>
    <w:rsid w:val="00F60F8B"/>
    <w:rsid w:val="00F6135D"/>
    <w:rsid w:val="00F6486A"/>
    <w:rsid w:val="00F652B4"/>
    <w:rsid w:val="00F6545B"/>
    <w:rsid w:val="00F663DB"/>
    <w:rsid w:val="00F71D40"/>
    <w:rsid w:val="00F747E3"/>
    <w:rsid w:val="00F7528F"/>
    <w:rsid w:val="00F769F1"/>
    <w:rsid w:val="00F76C9B"/>
    <w:rsid w:val="00F77CA4"/>
    <w:rsid w:val="00F80C8A"/>
    <w:rsid w:val="00F86865"/>
    <w:rsid w:val="00F87C6C"/>
    <w:rsid w:val="00F9078C"/>
    <w:rsid w:val="00F9149A"/>
    <w:rsid w:val="00F919D4"/>
    <w:rsid w:val="00F95DCE"/>
    <w:rsid w:val="00F969D3"/>
    <w:rsid w:val="00F96F44"/>
    <w:rsid w:val="00F978B8"/>
    <w:rsid w:val="00FA07AF"/>
    <w:rsid w:val="00FA16CB"/>
    <w:rsid w:val="00FA1ABC"/>
    <w:rsid w:val="00FA44A7"/>
    <w:rsid w:val="00FB1AF3"/>
    <w:rsid w:val="00FB330E"/>
    <w:rsid w:val="00FB4A42"/>
    <w:rsid w:val="00FB50BC"/>
    <w:rsid w:val="00FB7140"/>
    <w:rsid w:val="00FB7C77"/>
    <w:rsid w:val="00FC15E5"/>
    <w:rsid w:val="00FC2DC3"/>
    <w:rsid w:val="00FC3DA5"/>
    <w:rsid w:val="00FC4108"/>
    <w:rsid w:val="00FC4F95"/>
    <w:rsid w:val="00FC527E"/>
    <w:rsid w:val="00FC6B35"/>
    <w:rsid w:val="00FC7888"/>
    <w:rsid w:val="00FC79E8"/>
    <w:rsid w:val="00FD003F"/>
    <w:rsid w:val="00FD048D"/>
    <w:rsid w:val="00FD3578"/>
    <w:rsid w:val="00FD55D2"/>
    <w:rsid w:val="00FD7211"/>
    <w:rsid w:val="00FD7463"/>
    <w:rsid w:val="00FE07D1"/>
    <w:rsid w:val="00FE10CC"/>
    <w:rsid w:val="00FE1FB0"/>
    <w:rsid w:val="00FE2181"/>
    <w:rsid w:val="00FE305D"/>
    <w:rsid w:val="00FE40E5"/>
    <w:rsid w:val="00FE5486"/>
    <w:rsid w:val="00FE665F"/>
    <w:rsid w:val="00FF0E8F"/>
    <w:rsid w:val="00FF2162"/>
    <w:rsid w:val="00FF3B25"/>
    <w:rsid w:val="00FF4637"/>
    <w:rsid w:val="00FF4F12"/>
    <w:rsid w:val="00FF60F1"/>
    <w:rsid w:val="00FF751A"/>
    <w:rsid w:val="0B587628"/>
    <w:rsid w:val="2E5E2A91"/>
    <w:rsid w:val="3CA202DF"/>
    <w:rsid w:val="5DE05FA7"/>
    <w:rsid w:val="675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name="toc 1"/>
    <w:lsdException w:qFormat="1" w:unhideWhenUsed="0" w:uiPriority="99" w:name="toc 2"/>
    <w:lsdException w:qFormat="1" w:unhideWhenUsed="0" w:uiPriority="99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iPriority w:val="99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semiHidden/>
    <w:qFormat/>
    <w:uiPriority w:val="99"/>
    <w:rPr>
      <w:rFonts w:ascii="宋体" w:cs="宋体"/>
      <w:sz w:val="18"/>
      <w:szCs w:val="18"/>
    </w:rPr>
  </w:style>
  <w:style w:type="paragraph" w:styleId="6">
    <w:name w:val="toc 3"/>
    <w:basedOn w:val="1"/>
    <w:next w:val="1"/>
    <w:semiHidden/>
    <w:qFormat/>
    <w:uiPriority w:val="99"/>
    <w:pPr>
      <w:ind w:left="840" w:leftChars="400"/>
    </w:pPr>
  </w:style>
  <w:style w:type="paragraph" w:styleId="7">
    <w:name w:val="Balloon Text"/>
    <w:basedOn w:val="1"/>
    <w:link w:val="28"/>
    <w:semiHidden/>
    <w:qFormat/>
    <w:uiPriority w:val="99"/>
    <w:rPr>
      <w:sz w:val="18"/>
      <w:szCs w:val="18"/>
    </w:rPr>
  </w:style>
  <w:style w:type="paragraph" w:styleId="8">
    <w:name w:val="footer"/>
    <w:basedOn w:val="1"/>
    <w:link w:val="23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qFormat/>
    <w:uiPriority w:val="99"/>
  </w:style>
  <w:style w:type="paragraph" w:styleId="11">
    <w:name w:val="toc 2"/>
    <w:basedOn w:val="1"/>
    <w:next w:val="1"/>
    <w:semiHidden/>
    <w:qFormat/>
    <w:uiPriority w:val="99"/>
    <w:pPr>
      <w:ind w:left="420" w:leftChars="200"/>
    </w:pPr>
  </w:style>
  <w:style w:type="paragraph" w:styleId="12">
    <w:name w:val="HTML Preformatted"/>
    <w:basedOn w:val="1"/>
    <w:link w:val="30"/>
    <w:qFormat/>
    <w:uiPriority w:val="99"/>
    <w:rPr>
      <w:rFonts w:ascii="Courier New" w:hAnsi="Courier New" w:cs="Courier New"/>
      <w:sz w:val="20"/>
      <w:szCs w:val="20"/>
    </w:rPr>
  </w:style>
  <w:style w:type="paragraph" w:styleId="13">
    <w:name w:val="Title"/>
    <w:basedOn w:val="1"/>
    <w:next w:val="1"/>
    <w:link w:val="24"/>
    <w:qFormat/>
    <w:uiPriority w:val="9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15">
    <w:name w:val="Emphasis"/>
    <w:basedOn w:val="14"/>
    <w:qFormat/>
    <w:uiPriority w:val="99"/>
    <w:rPr>
      <w:i/>
      <w:iCs/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99"/>
    <w:rPr>
      <w:rFonts w:cs="Calibri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Heading 1 Char"/>
    <w:basedOn w:val="14"/>
    <w:link w:val="2"/>
    <w:qFormat/>
    <w:locked/>
    <w:uiPriority w:val="99"/>
    <w:rPr>
      <w:b/>
      <w:bCs/>
      <w:kern w:val="44"/>
      <w:sz w:val="44"/>
      <w:szCs w:val="44"/>
    </w:rPr>
  </w:style>
  <w:style w:type="character" w:customStyle="1" w:styleId="20">
    <w:name w:val="Heading 2 Char"/>
    <w:basedOn w:val="14"/>
    <w:link w:val="3"/>
    <w:qFormat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21">
    <w:name w:val="Heading 3 Char"/>
    <w:basedOn w:val="14"/>
    <w:link w:val="4"/>
    <w:qFormat/>
    <w:locked/>
    <w:uiPriority w:val="99"/>
    <w:rPr>
      <w:b/>
      <w:bCs/>
      <w:sz w:val="32"/>
      <w:szCs w:val="32"/>
    </w:rPr>
  </w:style>
  <w:style w:type="character" w:customStyle="1" w:styleId="22">
    <w:name w:val="Header Char"/>
    <w:basedOn w:val="14"/>
    <w:link w:val="9"/>
    <w:semiHidden/>
    <w:qFormat/>
    <w:locked/>
    <w:uiPriority w:val="99"/>
    <w:rPr>
      <w:sz w:val="18"/>
      <w:szCs w:val="18"/>
    </w:rPr>
  </w:style>
  <w:style w:type="character" w:customStyle="1" w:styleId="23">
    <w:name w:val="Footer Char"/>
    <w:basedOn w:val="14"/>
    <w:link w:val="8"/>
    <w:semiHidden/>
    <w:qFormat/>
    <w:locked/>
    <w:uiPriority w:val="99"/>
    <w:rPr>
      <w:sz w:val="18"/>
      <w:szCs w:val="18"/>
    </w:rPr>
  </w:style>
  <w:style w:type="character" w:customStyle="1" w:styleId="24">
    <w:name w:val="Title Char"/>
    <w:basedOn w:val="14"/>
    <w:link w:val="13"/>
    <w:qFormat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25">
    <w:name w:val="apple-converted-space"/>
    <w:basedOn w:val="14"/>
    <w:qFormat/>
    <w:uiPriority w:val="99"/>
  </w:style>
  <w:style w:type="character" w:customStyle="1" w:styleId="26">
    <w:name w:val="Document Map Char"/>
    <w:basedOn w:val="14"/>
    <w:link w:val="5"/>
    <w:semiHidden/>
    <w:qFormat/>
    <w:locked/>
    <w:uiPriority w:val="99"/>
    <w:rPr>
      <w:rFonts w:ascii="宋体" w:eastAsia="宋体" w:cs="宋体"/>
      <w:sz w:val="18"/>
      <w:szCs w:val="18"/>
    </w:rPr>
  </w:style>
  <w:style w:type="paragraph" w:customStyle="1" w:styleId="27">
    <w:name w:val="List Paragraph1"/>
    <w:basedOn w:val="1"/>
    <w:qFormat/>
    <w:uiPriority w:val="99"/>
    <w:pPr>
      <w:ind w:firstLine="420" w:firstLineChars="200"/>
    </w:pPr>
  </w:style>
  <w:style w:type="character" w:customStyle="1" w:styleId="28">
    <w:name w:val="Balloon Text Char"/>
    <w:basedOn w:val="14"/>
    <w:link w:val="7"/>
    <w:semiHidden/>
    <w:qFormat/>
    <w:locked/>
    <w:uiPriority w:val="99"/>
    <w:rPr>
      <w:sz w:val="18"/>
      <w:szCs w:val="18"/>
    </w:rPr>
  </w:style>
  <w:style w:type="paragraph" w:customStyle="1" w:styleId="29">
    <w:name w:val="TOC Heading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customStyle="1" w:styleId="30">
    <w:name w:val="HTML Preformatted Char"/>
    <w:basedOn w:val="14"/>
    <w:link w:val="12"/>
    <w:qFormat/>
    <w:locked/>
    <w:uiPriority w:val="99"/>
    <w:rPr>
      <w:rFonts w:ascii="Courier New" w:hAnsi="Courier New" w:cs="Courier New"/>
      <w:kern w:val="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wyx</Company>
  <Pages>21</Pages>
  <Words>1560</Words>
  <Characters>8892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2017-12-26T03:41:00Z</dcterms:created>
  <dc:creator>lijt</dc:creator>
  <cp:lastModifiedBy>刘嘉铭</cp:lastModifiedBy>
  <dcterms:modified xsi:type="dcterms:W3CDTF">2018-01-12T06:50:16Z</dcterms:modified>
  <dc:title>数字化体检数据接口文档</dc:title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